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76F3706A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82A14" w14:textId="126C04BE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E90552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E90552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6932B5E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08B19BC" wp14:editId="6366FCD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552" w:rsidRPr="00876A58" w14:paraId="1E0C4B6D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C603" w14:textId="77777777" w:rsidR="00E90552" w:rsidRDefault="00E90552" w:rsidP="00E90552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COMP7117</w:t>
            </w:r>
          </w:p>
          <w:p w14:paraId="6B2AD746" w14:textId="31C619E3" w:rsidR="00E90552" w:rsidRPr="00876A58" w:rsidRDefault="00E90552" w:rsidP="00E90552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Artificial Neural Network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5919BA1" w14:textId="77777777" w:rsidR="00E90552" w:rsidRPr="00876A58" w:rsidRDefault="00E90552" w:rsidP="00E90552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90552" w:rsidRPr="00876A58" w14:paraId="4ADCD926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B8C3" w14:textId="6A401DF5" w:rsidR="00E90552" w:rsidRPr="00DF718C" w:rsidRDefault="00E90552" w:rsidP="00E90552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7F4869D" w14:textId="589C2567" w:rsidR="00E90552" w:rsidRPr="0036420F" w:rsidRDefault="001710AC" w:rsidP="00E90552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710AC">
              <w:rPr>
                <w:rFonts w:ascii="Arial" w:hAnsi="Arial" w:cs="Arial"/>
                <w:b/>
                <w:sz w:val="20"/>
              </w:rPr>
              <w:t>O203-COMP7117-KF04-02</w:t>
            </w:r>
          </w:p>
        </w:tc>
      </w:tr>
      <w:tr w:rsidR="00E90552" w:rsidRPr="00876A58" w14:paraId="38C8B655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4A0724" w14:textId="46D53525" w:rsidR="00E90552" w:rsidRPr="00876A58" w:rsidRDefault="00E90552" w:rsidP="00E90552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F64A1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F64A1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E04EB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F64A1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64A1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F64A1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64A1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11711D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F64A19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987B18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11711D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E6013" w14:textId="579ECCD5" w:rsidR="00E90552" w:rsidRPr="001E7ABE" w:rsidRDefault="00E90552" w:rsidP="00E90552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E90552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E90552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A7C2D67" w14:textId="0224F23B" w:rsidR="005B66A9" w:rsidRDefault="00643F75" w:rsidP="00E90552">
      <w:pPr>
        <w:rPr>
          <w:lang w:val="id-ID"/>
        </w:rPr>
      </w:pPr>
      <w:r w:rsidRPr="00876A58">
        <w:rPr>
          <w:lang w:val="id-ID"/>
        </w:rPr>
        <w:tab/>
      </w:r>
    </w:p>
    <w:p w14:paraId="73B7BD5D" w14:textId="77777777" w:rsidR="00A91F42" w:rsidRDefault="00A91F42" w:rsidP="00A91F42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untuk:</w:t>
      </w:r>
    </w:p>
    <w:p w14:paraId="6AE89996" w14:textId="77777777" w:rsidR="00A91F42" w:rsidRDefault="00A91F42" w:rsidP="00A91F4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7858F29F" w14:textId="77777777" w:rsidR="00A91F42" w:rsidRDefault="00A91F42" w:rsidP="00A91F42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>
        <w:rPr>
          <w:lang w:val="id-ID" w:eastAsia="x-none"/>
        </w:rPr>
        <w:t xml:space="preserve">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 xml:space="preserve">dengan </w:t>
      </w:r>
      <w:r>
        <w:t xml:space="preserve">mahasiswa </w:t>
      </w:r>
      <w:r>
        <w:rPr>
          <w:lang w:val="id-ID" w:eastAsia="x-none"/>
        </w:rPr>
        <w:t>lainnya</w:t>
      </w:r>
    </w:p>
    <w:p w14:paraId="0760A398" w14:textId="77777777" w:rsidR="00A91F42" w:rsidRDefault="00A91F42" w:rsidP="00A91F42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2170AC01" w14:textId="77777777" w:rsidR="00A91F42" w:rsidRDefault="00A91F42" w:rsidP="00A91F42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jawaban mahasiswa lain</w:t>
      </w:r>
    </w:p>
    <w:p w14:paraId="7A835529" w14:textId="77777777" w:rsidR="00A91F42" w:rsidRDefault="00A91F42" w:rsidP="00A91F4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another student</w:t>
      </w:r>
    </w:p>
    <w:p w14:paraId="1B670BF2" w14:textId="77777777" w:rsidR="00A91F42" w:rsidRPr="00984C61" w:rsidRDefault="00A91F42" w:rsidP="00A91F42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 w:rsidRPr="00984C61">
        <w:rPr>
          <w:lang w:eastAsia="x-none"/>
        </w:rPr>
        <w:t>M</w:t>
      </w:r>
      <w:r w:rsidRPr="00984C61">
        <w:rPr>
          <w:lang w:val="id-ID" w:eastAsia="x-none"/>
        </w:rPr>
        <w:t xml:space="preserve">embuka dan menyalin dari </w:t>
      </w:r>
      <w:r w:rsidRPr="00984C61">
        <w:rPr>
          <w:b/>
          <w:bCs/>
          <w:lang w:val="id-ID" w:eastAsia="x-none"/>
        </w:rPr>
        <w:t>BUKU</w:t>
      </w:r>
      <w:r w:rsidRPr="00984C61">
        <w:rPr>
          <w:lang w:val="id-ID" w:eastAsia="x-none"/>
        </w:rPr>
        <w:t xml:space="preserve"> atau </w:t>
      </w:r>
      <w:r w:rsidRPr="00984C61">
        <w:rPr>
          <w:b/>
          <w:bCs/>
          <w:lang w:val="id-ID" w:eastAsia="x-none"/>
        </w:rPr>
        <w:t>CATATAN</w:t>
      </w:r>
      <w:r w:rsidRPr="00984C61">
        <w:rPr>
          <w:lang w:val="id-ID" w:eastAsia="x-none"/>
        </w:rPr>
        <w:t xml:space="preserve">, </w:t>
      </w:r>
      <w:r w:rsidRPr="00984C61">
        <w:rPr>
          <w:b/>
          <w:bCs/>
          <w:lang w:val="id-ID" w:eastAsia="x-none"/>
        </w:rPr>
        <w:t>VIDEO</w:t>
      </w:r>
      <w:r w:rsidRPr="00984C61">
        <w:rPr>
          <w:lang w:val="id-ID" w:eastAsia="x-none"/>
        </w:rPr>
        <w:t xml:space="preserve"> dari pengajar (recording kelas, VBL, Youtube, dsb) dan </w:t>
      </w:r>
      <w:r w:rsidRPr="00984C61">
        <w:rPr>
          <w:b/>
          <w:bCs/>
          <w:lang w:val="id-ID" w:eastAsia="x-none"/>
        </w:rPr>
        <w:t>REFERENSI</w:t>
      </w:r>
      <w:r w:rsidRPr="00984C61">
        <w:rPr>
          <w:lang w:val="id-ID" w:eastAsia="x-none"/>
        </w:rPr>
        <w:t xml:space="preserve"> lainnya</w:t>
      </w:r>
    </w:p>
    <w:p w14:paraId="5B41F4BD" w14:textId="77777777" w:rsidR="00A91F42" w:rsidRDefault="00A91F42" w:rsidP="00A91F42">
      <w:pPr>
        <w:spacing w:line="360" w:lineRule="auto"/>
        <w:ind w:left="720"/>
        <w:jc w:val="both"/>
        <w:rPr>
          <w:lang w:val="id-ID"/>
        </w:rPr>
      </w:pPr>
      <w:r w:rsidRPr="00984C61">
        <w:rPr>
          <w:bCs/>
          <w:i/>
          <w:sz w:val="20"/>
          <w:szCs w:val="20"/>
          <w:lang w:eastAsia="x-none"/>
        </w:rPr>
        <w:t>O</w:t>
      </w:r>
      <w:r w:rsidRPr="00984C61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0C56EED9" w14:textId="77777777" w:rsidR="00A91F42" w:rsidRDefault="00A91F42" w:rsidP="00A91F42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>
        <w:rPr>
          <w:lang w:val="id-ID" w:eastAsia="x-none"/>
        </w:rPr>
        <w:t>embuka dan menyalin jawaban dari internet (google, stackoverflow, dsb)</w:t>
      </w:r>
    </w:p>
    <w:p w14:paraId="7E15BBCB" w14:textId="77777777" w:rsidR="00A91F42" w:rsidRDefault="00A91F42" w:rsidP="00A91F42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22D24718" w14:textId="77777777" w:rsidR="00A91F42" w:rsidRDefault="00A91F42" w:rsidP="00A91F42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soal,</w:t>
      </w:r>
    </w:p>
    <w:p w14:paraId="77FE305E" w14:textId="77777777" w:rsidR="00A91F42" w:rsidRDefault="00A91F42" w:rsidP="00A91F4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D927F61" w14:textId="77777777" w:rsidR="00A91F42" w:rsidRDefault="00A91F42" w:rsidP="00A91F42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82DA88C" w14:textId="77777777" w:rsidR="00A91F42" w:rsidRDefault="00A91F42" w:rsidP="00A91F4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AA7C385" w14:textId="77777777" w:rsidR="00A91F42" w:rsidRDefault="00A91F42" w:rsidP="00A91F42">
      <w:pPr>
        <w:numPr>
          <w:ilvl w:val="2"/>
          <w:numId w:val="2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104BC28" w14:textId="77777777" w:rsidR="00A91F42" w:rsidRDefault="00A91F42" w:rsidP="00A91F4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DB3014D" w14:textId="77777777" w:rsidR="00A91F42" w:rsidRDefault="00A91F42" w:rsidP="00A91F4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5745DEB5" w14:textId="77777777" w:rsidR="00A91F42" w:rsidRDefault="00A91F42" w:rsidP="00A91F42">
      <w:pPr>
        <w:numPr>
          <w:ilvl w:val="0"/>
          <w:numId w:val="2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r>
        <w:t>mahasiswa</w:t>
      </w:r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E7DA9C9" w14:textId="77777777" w:rsidR="00A91F42" w:rsidRDefault="00A91F42" w:rsidP="00A91F4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25E74A4E" w14:textId="77777777" w:rsidR="00A91F42" w:rsidRDefault="00A91F42" w:rsidP="00A91F42">
      <w:pPr>
        <w:spacing w:line="360" w:lineRule="auto"/>
        <w:ind w:left="360" w:hanging="360"/>
      </w:pPr>
    </w:p>
    <w:p w14:paraId="351A5459" w14:textId="77777777" w:rsidR="00A91F42" w:rsidRDefault="00A91F42" w:rsidP="00A91F42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r>
        <w:t>jawaban</w:t>
      </w:r>
      <w:r>
        <w:rPr>
          <w:lang w:val="id-ID"/>
        </w:rPr>
        <w:t xml:space="preserve">, segala jenis pengumpulan </w:t>
      </w:r>
      <w:r>
        <w:t>jawaban</w:t>
      </w:r>
      <w:r>
        <w:rPr>
          <w:lang w:val="id-ID"/>
        </w:rPr>
        <w:t xml:space="preserve"> di luar jadwal tidak dilayani.</w:t>
      </w:r>
    </w:p>
    <w:p w14:paraId="4E22B525" w14:textId="77777777" w:rsidR="00A91F42" w:rsidRDefault="00A91F42" w:rsidP="00A91F4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248C2BFA" w14:textId="77777777" w:rsidR="00A91F42" w:rsidRDefault="00A91F42" w:rsidP="00A91F42">
      <w:pPr>
        <w:spacing w:after="200" w:line="276" w:lineRule="auto"/>
        <w:rPr>
          <w:lang w:val="id-ID" w:eastAsia="x-none"/>
        </w:rPr>
      </w:pPr>
      <w:bookmarkStart w:id="0" w:name="_Hlk58908782"/>
    </w:p>
    <w:p w14:paraId="307FE000" w14:textId="77777777" w:rsidR="00A91F42" w:rsidRDefault="00A91F42" w:rsidP="00A91F42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34C13319" w14:textId="77777777" w:rsidR="00A91F42" w:rsidRDefault="00A91F42" w:rsidP="00A91F42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2D20A6A" w14:textId="77777777" w:rsidR="00A91F42" w:rsidRDefault="00A91F42" w:rsidP="00A91F42">
      <w:pPr>
        <w:spacing w:line="360" w:lineRule="auto"/>
        <w:ind w:left="360"/>
        <w:jc w:val="both"/>
        <w:rPr>
          <w:lang w:val="id-ID"/>
        </w:rPr>
      </w:pPr>
    </w:p>
    <w:p w14:paraId="7EE67785" w14:textId="77777777" w:rsidR="00A91F42" w:rsidRDefault="00A91F42" w:rsidP="00A91F42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6A84229F" w14:textId="77777777" w:rsidR="00A91F42" w:rsidRDefault="00A91F42" w:rsidP="00A91F4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A91F42" w14:paraId="077DBCFC" w14:textId="77777777" w:rsidTr="002E13B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130F5" w14:textId="77777777" w:rsidR="00A91F42" w:rsidRDefault="00A91F42" w:rsidP="002E13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7C30293A" w14:textId="77777777" w:rsidR="00A91F42" w:rsidRDefault="00A91F42" w:rsidP="002E13BC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AA8A6F" w14:textId="77777777" w:rsidR="00A91F42" w:rsidRDefault="00A91F42" w:rsidP="002E13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4F8DA19C" w14:textId="77777777" w:rsidR="00A91F42" w:rsidRDefault="00A91F42" w:rsidP="002E13BC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1F42" w14:paraId="08BC081D" w14:textId="77777777" w:rsidTr="002E13BC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C4D1" w14:textId="77777777" w:rsidR="00A91F42" w:rsidRPr="007D6283" w:rsidRDefault="00A91F42" w:rsidP="002E13BC">
            <w:pPr>
              <w:jc w:val="center"/>
              <w:rPr>
                <w:bCs/>
              </w:rPr>
            </w:pPr>
            <w:r w:rsidRPr="007D6283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8BBF" w14:textId="77777777" w:rsidR="00A91F42" w:rsidRPr="007D6283" w:rsidRDefault="00A91F42" w:rsidP="002E13BC">
            <w:pPr>
              <w:jc w:val="center"/>
              <w:rPr>
                <w:bCs/>
              </w:rPr>
            </w:pPr>
            <w:r w:rsidRPr="007D6283">
              <w:rPr>
                <w:bCs/>
              </w:rPr>
              <w:t>60%</w:t>
            </w:r>
          </w:p>
        </w:tc>
      </w:tr>
    </w:tbl>
    <w:p w14:paraId="308FFF67" w14:textId="77777777" w:rsidR="00A91F42" w:rsidRDefault="00A91F42" w:rsidP="00A91F42">
      <w:pPr>
        <w:spacing w:line="360" w:lineRule="auto"/>
        <w:ind w:left="360"/>
        <w:jc w:val="both"/>
        <w:rPr>
          <w:lang w:val="id-ID"/>
        </w:rPr>
      </w:pPr>
    </w:p>
    <w:p w14:paraId="1F45D51B" w14:textId="77777777" w:rsidR="00A91F42" w:rsidRDefault="00A91F42" w:rsidP="00A91F42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550D399C" w14:textId="77777777" w:rsidR="00A91F42" w:rsidRDefault="00A91F42" w:rsidP="00A91F4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A91F42" w14:paraId="2394C9A3" w14:textId="77777777" w:rsidTr="002E13BC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67F67A" w14:textId="77777777" w:rsidR="00A91F42" w:rsidRDefault="00A91F42" w:rsidP="002E13B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6A679A3B" w14:textId="77777777" w:rsidR="00A91F42" w:rsidRDefault="00A91F42" w:rsidP="002E13BC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A91F42" w14:paraId="2EDE292A" w14:textId="77777777" w:rsidTr="002E13BC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843E4" w14:textId="77777777" w:rsidR="00A91F42" w:rsidRPr="0027122E" w:rsidRDefault="00A91F42" w:rsidP="002E13BC">
            <w:pPr>
              <w:rPr>
                <w:color w:val="000000"/>
                <w:lang w:val="id-ID"/>
              </w:rPr>
            </w:pPr>
            <w:r w:rsidRPr="0027122E">
              <w:rPr>
                <w:color w:val="000000"/>
                <w:lang w:val="id-ID"/>
              </w:rPr>
              <w:t>Python 3.7</w:t>
            </w:r>
          </w:p>
          <w:p w14:paraId="3E2134DB" w14:textId="77777777" w:rsidR="00A91F42" w:rsidRPr="0027122E" w:rsidRDefault="00A91F42" w:rsidP="002E13BC">
            <w:pPr>
              <w:rPr>
                <w:color w:val="000000"/>
                <w:lang w:val="id-ID"/>
              </w:rPr>
            </w:pPr>
            <w:r w:rsidRPr="0027122E">
              <w:rPr>
                <w:color w:val="000000"/>
                <w:lang w:val="id-ID"/>
              </w:rPr>
              <w:t>SciKit 0.23.1</w:t>
            </w:r>
          </w:p>
          <w:p w14:paraId="1AF583C9" w14:textId="77777777" w:rsidR="00A91F42" w:rsidRPr="0027122E" w:rsidRDefault="00A91F42" w:rsidP="002E13BC">
            <w:pPr>
              <w:rPr>
                <w:color w:val="000000"/>
                <w:lang w:val="id-ID"/>
              </w:rPr>
            </w:pPr>
            <w:r w:rsidRPr="0027122E">
              <w:rPr>
                <w:color w:val="000000"/>
                <w:lang w:val="id-ID"/>
              </w:rPr>
              <w:t>SciPy 1.5.0</w:t>
            </w:r>
          </w:p>
          <w:p w14:paraId="57CD81C5" w14:textId="77777777" w:rsidR="00A91F42" w:rsidRPr="0027122E" w:rsidRDefault="00A91F42" w:rsidP="002E13BC">
            <w:pPr>
              <w:rPr>
                <w:color w:val="000000"/>
                <w:lang w:val="id-ID"/>
              </w:rPr>
            </w:pPr>
            <w:r w:rsidRPr="0027122E">
              <w:rPr>
                <w:color w:val="000000"/>
                <w:lang w:val="id-ID"/>
              </w:rPr>
              <w:t>TensorFlow 1.15.0</w:t>
            </w:r>
          </w:p>
          <w:p w14:paraId="01F854E9" w14:textId="77777777" w:rsidR="00A91F42" w:rsidRDefault="00A91F42" w:rsidP="002E13BC">
            <w:pPr>
              <w:rPr>
                <w:bCs/>
                <w:highlight w:val="yellow"/>
              </w:rPr>
            </w:pPr>
            <w:r w:rsidRPr="0027122E">
              <w:rPr>
                <w:color w:val="000000"/>
                <w:lang w:val="id-ID"/>
              </w:rPr>
              <w:t>Visual Studio Code</w:t>
            </w:r>
          </w:p>
        </w:tc>
      </w:tr>
    </w:tbl>
    <w:p w14:paraId="1BDE04C8" w14:textId="77777777" w:rsidR="00A91F42" w:rsidRPr="000D2DD1" w:rsidRDefault="00A91F42" w:rsidP="00A91F42">
      <w:pPr>
        <w:pStyle w:val="Heading2"/>
        <w:numPr>
          <w:ilvl w:val="0"/>
          <w:numId w:val="2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0D2DD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 dan proyek untuk matakuliah ini adalah sebagai berikut:</w:t>
      </w:r>
    </w:p>
    <w:p w14:paraId="2F6A32F1" w14:textId="77777777" w:rsidR="00A91F42" w:rsidRDefault="00A91F42" w:rsidP="00A91F4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0D2DD1">
        <w:rPr>
          <w:rStyle w:val="longtext"/>
          <w:i/>
          <w:iCs/>
          <w:sz w:val="18"/>
          <w:szCs w:val="18"/>
        </w:rPr>
        <w:t>File extensions should be included in assignment and project collection for this subject are described as follows:</w:t>
      </w:r>
      <w:r>
        <w:rPr>
          <w:rStyle w:val="longtext"/>
          <w:i/>
          <w:iCs/>
          <w:sz w:val="18"/>
          <w:szCs w:val="18"/>
        </w:rPr>
        <w:t xml:space="preserve">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A91F42" w14:paraId="27944626" w14:textId="77777777" w:rsidTr="002E13BC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10991" w14:textId="77777777" w:rsidR="00A91F42" w:rsidRDefault="00A91F42" w:rsidP="002E13B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2C48B421" w14:textId="77777777" w:rsidR="00A91F42" w:rsidRDefault="00A91F42" w:rsidP="002E13BC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30F28" w14:textId="77777777" w:rsidR="00A91F42" w:rsidRDefault="00A91F42" w:rsidP="002E13BC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4DD96213" w14:textId="77777777" w:rsidR="00A91F42" w:rsidRDefault="00A91F42" w:rsidP="002E13BC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1F42" w14:paraId="7E65998A" w14:textId="77777777" w:rsidTr="002E13BC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3F213" w14:textId="77777777" w:rsidR="00A91F42" w:rsidRDefault="00A91F42" w:rsidP="002E13BC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AADAC" w14:textId="77777777" w:rsidR="00A91F42" w:rsidRDefault="00A91F42" w:rsidP="002E13BC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</w:tr>
    </w:tbl>
    <w:p w14:paraId="1AC03F4B" w14:textId="77777777" w:rsidR="00A91F42" w:rsidRDefault="00A91F42" w:rsidP="00A91F4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5C48D2F9" w14:textId="77777777" w:rsidR="00A91F42" w:rsidRPr="000D2DD1" w:rsidRDefault="00A91F42" w:rsidP="00A91F42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8E6CA7F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8F32A34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9F145A5" w14:textId="1DA5A32F" w:rsidR="00203EE6" w:rsidRDefault="00D816CE" w:rsidP="00203EE6">
      <w:pPr>
        <w:spacing w:line="360" w:lineRule="auto"/>
        <w:jc w:val="center"/>
        <w:rPr>
          <w:b/>
        </w:rPr>
      </w:pPr>
      <w:r>
        <w:rPr>
          <w:b/>
        </w:rPr>
        <w:t xml:space="preserve">Japan </w:t>
      </w:r>
      <w:r w:rsidR="00DE0867">
        <w:rPr>
          <w:b/>
        </w:rPr>
        <w:t>Birth Rate</w:t>
      </w:r>
    </w:p>
    <w:p w14:paraId="087DECE7" w14:textId="77777777" w:rsidR="00432B68" w:rsidRDefault="00432B68" w:rsidP="00203EE6">
      <w:pPr>
        <w:spacing w:line="360" w:lineRule="auto"/>
        <w:ind w:firstLine="720"/>
        <w:jc w:val="both"/>
      </w:pPr>
    </w:p>
    <w:p w14:paraId="3BA6D162" w14:textId="2B408A22" w:rsidR="00203EE6" w:rsidRPr="00D02597" w:rsidRDefault="00DE0867" w:rsidP="00447906">
      <w:pPr>
        <w:spacing w:line="360" w:lineRule="auto"/>
        <w:ind w:firstLine="720"/>
        <w:jc w:val="both"/>
      </w:pPr>
      <w:r>
        <w:rPr>
          <w:b/>
        </w:rPr>
        <w:t>Japan</w:t>
      </w:r>
      <w:r w:rsidR="00460A33">
        <w:t xml:space="preserve">’s </w:t>
      </w:r>
      <w:r w:rsidR="001005B5" w:rsidRPr="001005B5">
        <w:rPr>
          <w:b/>
        </w:rPr>
        <w:t xml:space="preserve">Ministry of </w:t>
      </w:r>
      <w:r>
        <w:rPr>
          <w:b/>
        </w:rPr>
        <w:t xml:space="preserve">Civilian </w:t>
      </w:r>
      <w:r w:rsidR="00D02597">
        <w:t xml:space="preserve">is responsible </w:t>
      </w:r>
      <w:r w:rsidR="002C739B">
        <w:t xml:space="preserve">for </w:t>
      </w:r>
      <w:r w:rsidR="002C739B" w:rsidRPr="00954B6C">
        <w:rPr>
          <w:b/>
        </w:rPr>
        <w:t>enhancing productivity</w:t>
      </w:r>
      <w:r w:rsidR="002C739B">
        <w:t xml:space="preserve"> and </w:t>
      </w:r>
      <w:r w:rsidR="002C739B" w:rsidRPr="00954B6C">
        <w:rPr>
          <w:b/>
        </w:rPr>
        <w:t>growth</w:t>
      </w:r>
      <w:r w:rsidR="002C739B">
        <w:t xml:space="preserve"> in </w:t>
      </w:r>
      <w:r>
        <w:rPr>
          <w:b/>
        </w:rPr>
        <w:t>birth rate</w:t>
      </w:r>
      <w:r w:rsidR="007717C0">
        <w:t xml:space="preserve"> to increase the </w:t>
      </w:r>
      <w:r>
        <w:rPr>
          <w:b/>
        </w:rPr>
        <w:t xml:space="preserve">population </w:t>
      </w:r>
      <w:r w:rsidR="0012166B">
        <w:t>in</w:t>
      </w:r>
      <w:r w:rsidR="007717C0">
        <w:t xml:space="preserve"> </w:t>
      </w:r>
      <w:r>
        <w:rPr>
          <w:b/>
        </w:rPr>
        <w:t>Japan</w:t>
      </w:r>
      <w:r w:rsidR="007717C0">
        <w:t>.</w:t>
      </w:r>
      <w:r w:rsidR="00EA381E">
        <w:t xml:space="preserve"> </w:t>
      </w:r>
      <w:r w:rsidR="00447906">
        <w:t>One of the innovation</w:t>
      </w:r>
      <w:r w:rsidR="00095E56">
        <w:t>s</w:t>
      </w:r>
      <w:r w:rsidR="00447906">
        <w:t xml:space="preserve"> is to </w:t>
      </w:r>
      <w:r w:rsidR="00447906" w:rsidRPr="00A24D2B">
        <w:rPr>
          <w:b/>
        </w:rPr>
        <w:t>analyze</w:t>
      </w:r>
      <w:r w:rsidR="00447906">
        <w:t xml:space="preserve"> and </w:t>
      </w:r>
      <w:r w:rsidR="00447906" w:rsidRPr="00A24D2B">
        <w:rPr>
          <w:b/>
        </w:rPr>
        <w:t>forecast</w:t>
      </w:r>
      <w:r w:rsidR="00447906">
        <w:t xml:space="preserve"> the </w:t>
      </w:r>
      <w:r>
        <w:rPr>
          <w:b/>
        </w:rPr>
        <w:t xml:space="preserve">birth </w:t>
      </w:r>
      <w:r w:rsidR="00D816CE">
        <w:rPr>
          <w:b/>
        </w:rPr>
        <w:t>count</w:t>
      </w:r>
      <w:r>
        <w:rPr>
          <w:b/>
        </w:rPr>
        <w:t xml:space="preserve"> </w:t>
      </w:r>
      <w:r w:rsidR="00447906" w:rsidRPr="00A24D2B">
        <w:rPr>
          <w:b/>
        </w:rPr>
        <w:t>data</w:t>
      </w:r>
      <w:r w:rsidR="00447906">
        <w:t xml:space="preserve">, especially the </w:t>
      </w:r>
      <w:r>
        <w:rPr>
          <w:b/>
        </w:rPr>
        <w:t>birth count</w:t>
      </w:r>
      <w:r w:rsidR="00447906">
        <w:t>.</w:t>
      </w:r>
      <w:r w:rsidR="00095E56">
        <w:t xml:space="preserve"> To help</w:t>
      </w:r>
      <w:r w:rsidR="00F84F4F">
        <w:t xml:space="preserve"> them, they hire you as an AI Specialist to </w:t>
      </w:r>
      <w:r w:rsidR="00F84F4F" w:rsidRPr="00735D7E">
        <w:rPr>
          <w:b/>
        </w:rPr>
        <w:t>create a system</w:t>
      </w:r>
      <w:r w:rsidR="00F84F4F">
        <w:t xml:space="preserve"> to </w:t>
      </w:r>
      <w:r w:rsidR="00F84F4F" w:rsidRPr="00735D7E">
        <w:rPr>
          <w:b/>
        </w:rPr>
        <w:t>forecast</w:t>
      </w:r>
      <w:r w:rsidR="00F84F4F">
        <w:t xml:space="preserve"> </w:t>
      </w:r>
      <w:r w:rsidR="00F84F4F" w:rsidRPr="00996CD4">
        <w:rPr>
          <w:b/>
        </w:rPr>
        <w:t>the</w:t>
      </w:r>
      <w:r w:rsidR="00F84F4F">
        <w:t xml:space="preserve"> </w:t>
      </w:r>
      <w:r>
        <w:rPr>
          <w:b/>
        </w:rPr>
        <w:t>birth count</w:t>
      </w:r>
      <w:r w:rsidR="00F84F4F">
        <w:t xml:space="preserve"> based on the </w:t>
      </w:r>
      <w:r w:rsidR="00F84F4F" w:rsidRPr="004854A3">
        <w:rPr>
          <w:b/>
        </w:rPr>
        <w:t xml:space="preserve">history of </w:t>
      </w:r>
      <w:r>
        <w:rPr>
          <w:b/>
        </w:rPr>
        <w:t xml:space="preserve">birth rate </w:t>
      </w:r>
      <w:r w:rsidR="00F84F4F" w:rsidRPr="004854A3">
        <w:rPr>
          <w:b/>
        </w:rPr>
        <w:t>data</w:t>
      </w:r>
      <w:r w:rsidR="00F84F4F">
        <w:t>.</w:t>
      </w:r>
      <w:r w:rsidR="00095E56">
        <w:t xml:space="preserve"> </w:t>
      </w:r>
      <w:r w:rsidR="00F84F4F">
        <w:t xml:space="preserve">The system will be built using </w:t>
      </w:r>
      <w:r w:rsidR="00F84F4F" w:rsidRPr="00D34106">
        <w:rPr>
          <w:b/>
        </w:rPr>
        <w:t>recurrent neural network</w:t>
      </w:r>
      <w:r w:rsidR="00F84F4F">
        <w:t xml:space="preserve"> technique, implemented in </w:t>
      </w:r>
      <w:r w:rsidR="00F84F4F" w:rsidRPr="00D34106">
        <w:rPr>
          <w:b/>
        </w:rPr>
        <w:t>Python</w:t>
      </w:r>
      <w:r w:rsidR="00F84F4F">
        <w:t xml:space="preserve"> with the help of </w:t>
      </w:r>
      <w:r w:rsidR="00F84F4F" w:rsidRPr="00D34106">
        <w:rPr>
          <w:b/>
        </w:rPr>
        <w:t>Num</w:t>
      </w:r>
      <w:r w:rsidR="00FE1F06">
        <w:rPr>
          <w:b/>
        </w:rPr>
        <w:t>P</w:t>
      </w:r>
      <w:r w:rsidR="00F84F4F" w:rsidRPr="00D34106">
        <w:rPr>
          <w:b/>
        </w:rPr>
        <w:t xml:space="preserve">y </w:t>
      </w:r>
      <w:r w:rsidR="00F84F4F">
        <w:t xml:space="preserve">and </w:t>
      </w:r>
      <w:r w:rsidR="00F84F4F" w:rsidRPr="00D34106">
        <w:rPr>
          <w:b/>
        </w:rPr>
        <w:t>Tensorflow</w:t>
      </w:r>
      <w:r w:rsidR="00F84F4F">
        <w:t xml:space="preserve"> library.</w:t>
      </w:r>
    </w:p>
    <w:p w14:paraId="12D1649C" w14:textId="77777777" w:rsidR="006B1F0A" w:rsidRPr="0003670A" w:rsidRDefault="006B1F0A" w:rsidP="00F84F4F">
      <w:pPr>
        <w:spacing w:line="360" w:lineRule="auto"/>
        <w:jc w:val="both"/>
      </w:pPr>
    </w:p>
    <w:p w14:paraId="7978A64C" w14:textId="477281C5" w:rsidR="008E07F6" w:rsidRDefault="00FA248E" w:rsidP="00FA248E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Dataset Description</w:t>
      </w:r>
    </w:p>
    <w:p w14:paraId="0EE94F5E" w14:textId="5B6A825E" w:rsidR="00FA248E" w:rsidRDefault="004B6847" w:rsidP="00FA248E">
      <w:pPr>
        <w:pStyle w:val="ListParagraph"/>
        <w:spacing w:line="360" w:lineRule="auto"/>
        <w:ind w:left="1080"/>
        <w:jc w:val="both"/>
        <w:rPr>
          <w:b/>
        </w:rPr>
      </w:pPr>
      <w:r>
        <w:rPr>
          <w:b/>
        </w:rPr>
        <w:t>Content</w:t>
      </w:r>
    </w:p>
    <w:p w14:paraId="20183262" w14:textId="506516E9" w:rsidR="004B6847" w:rsidRDefault="00105E60" w:rsidP="00FA248E">
      <w:pPr>
        <w:pStyle w:val="ListParagraph"/>
        <w:spacing w:line="360" w:lineRule="auto"/>
        <w:ind w:left="1080"/>
        <w:jc w:val="both"/>
      </w:pPr>
      <w:r>
        <w:t xml:space="preserve">The dataset consists of </w:t>
      </w:r>
      <w:r w:rsidR="00DE0867">
        <w:rPr>
          <w:b/>
        </w:rPr>
        <w:t>52</w:t>
      </w:r>
      <w:r w:rsidR="00D93176" w:rsidRPr="00E45F9E">
        <w:rPr>
          <w:b/>
        </w:rPr>
        <w:t xml:space="preserve"> </w:t>
      </w:r>
      <w:r w:rsidR="009D2F15">
        <w:rPr>
          <w:b/>
        </w:rPr>
        <w:t xml:space="preserve">time-series </w:t>
      </w:r>
      <w:r w:rsidR="00D93176" w:rsidRPr="00E45F9E">
        <w:rPr>
          <w:b/>
        </w:rPr>
        <w:t>data</w:t>
      </w:r>
      <w:r w:rsidR="00D93176">
        <w:t xml:space="preserve"> </w:t>
      </w:r>
      <w:r w:rsidR="00FA312E">
        <w:t xml:space="preserve">taken </w:t>
      </w:r>
      <w:r w:rsidR="0046215E">
        <w:t>from</w:t>
      </w:r>
      <w:r w:rsidR="00C05914">
        <w:t xml:space="preserve"> </w:t>
      </w:r>
      <w:r w:rsidR="001B0DE7">
        <w:t xml:space="preserve">the </w:t>
      </w:r>
      <w:r w:rsidR="001B0DE7" w:rsidRPr="0010437B">
        <w:rPr>
          <w:b/>
        </w:rPr>
        <w:t xml:space="preserve">history of </w:t>
      </w:r>
      <w:r w:rsidR="00DE0867">
        <w:rPr>
          <w:b/>
        </w:rPr>
        <w:t>Japan’s birth count</w:t>
      </w:r>
      <w:r w:rsidR="001B0DE7">
        <w:t xml:space="preserve"> </w:t>
      </w:r>
      <w:r w:rsidR="00681FAC">
        <w:t xml:space="preserve">from </w:t>
      </w:r>
      <w:r w:rsidR="009059B6">
        <w:rPr>
          <w:b/>
        </w:rPr>
        <w:t>March</w:t>
      </w:r>
      <w:r w:rsidR="00681FAC" w:rsidRPr="00E36C7B">
        <w:rPr>
          <w:b/>
        </w:rPr>
        <w:t xml:space="preserve"> 200</w:t>
      </w:r>
      <w:r w:rsidR="00DE0867">
        <w:rPr>
          <w:b/>
        </w:rPr>
        <w:t>1</w:t>
      </w:r>
      <w:r w:rsidR="00681FAC">
        <w:t xml:space="preserve"> until </w:t>
      </w:r>
      <w:r w:rsidR="00DE0867">
        <w:rPr>
          <w:b/>
        </w:rPr>
        <w:t>Decemb</w:t>
      </w:r>
      <w:r w:rsidR="009059B6">
        <w:rPr>
          <w:b/>
        </w:rPr>
        <w:t>er</w:t>
      </w:r>
      <w:r w:rsidR="00681FAC" w:rsidRPr="00E36C7B">
        <w:rPr>
          <w:b/>
        </w:rPr>
        <w:t xml:space="preserve"> 201</w:t>
      </w:r>
      <w:r w:rsidR="00DE0867">
        <w:rPr>
          <w:b/>
        </w:rPr>
        <w:t>2</w:t>
      </w:r>
      <w:r w:rsidR="00363CF5" w:rsidRPr="00C667EF">
        <w:t xml:space="preserve">. </w:t>
      </w:r>
      <w:r w:rsidR="00EA44AF" w:rsidRPr="00C667EF">
        <w:t>The</w:t>
      </w:r>
      <w:r w:rsidR="00EA44AF">
        <w:t xml:space="preserve"> data is used to</w:t>
      </w:r>
      <w:r w:rsidR="00681FAC">
        <w:rPr>
          <w:b/>
        </w:rPr>
        <w:t xml:space="preserve"> determine the</w:t>
      </w:r>
      <w:r w:rsidR="00665EC1">
        <w:rPr>
          <w:b/>
        </w:rPr>
        <w:t xml:space="preserve"> future</w:t>
      </w:r>
      <w:r w:rsidR="00681FAC">
        <w:rPr>
          <w:b/>
        </w:rPr>
        <w:t xml:space="preserve"> </w:t>
      </w:r>
      <w:r w:rsidR="00DE0867">
        <w:rPr>
          <w:b/>
        </w:rPr>
        <w:t xml:space="preserve">birth count </w:t>
      </w:r>
      <w:r w:rsidR="002B40A6">
        <w:t xml:space="preserve">in </w:t>
      </w:r>
      <w:r w:rsidR="00DE0867">
        <w:rPr>
          <w:b/>
        </w:rPr>
        <w:t>Japan</w:t>
      </w:r>
      <w:r w:rsidR="008C7C58">
        <w:t>.</w:t>
      </w:r>
    </w:p>
    <w:p w14:paraId="70E5E0CE" w14:textId="3DEE4076" w:rsidR="005A2780" w:rsidRDefault="005A2780" w:rsidP="00FA248E">
      <w:pPr>
        <w:pStyle w:val="ListParagraph"/>
        <w:spacing w:line="360" w:lineRule="auto"/>
        <w:ind w:left="1080"/>
        <w:jc w:val="both"/>
      </w:pPr>
    </w:p>
    <w:p w14:paraId="4E640FD9" w14:textId="30FB41E4" w:rsidR="000A7ED6" w:rsidRDefault="000A7ED6" w:rsidP="000A7ED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Architecture</w:t>
      </w:r>
    </w:p>
    <w:p w14:paraId="3C2E138D" w14:textId="3489AD38" w:rsidR="000A7ED6" w:rsidRDefault="00AA1D2E" w:rsidP="000A7ED6">
      <w:pPr>
        <w:pStyle w:val="ListParagraph"/>
        <w:spacing w:line="360" w:lineRule="auto"/>
        <w:ind w:left="1080"/>
        <w:jc w:val="both"/>
      </w:pPr>
      <w:r>
        <w:t>The architecture for the neural network is as follows: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5"/>
        <w:gridCol w:w="2880"/>
      </w:tblGrid>
      <w:tr w:rsidR="00A9594B" w14:paraId="2A4D69F1" w14:textId="77777777" w:rsidTr="00A2344F">
        <w:tc>
          <w:tcPr>
            <w:tcW w:w="2065" w:type="dxa"/>
          </w:tcPr>
          <w:p w14:paraId="34F8C147" w14:textId="3A398B73" w:rsidR="00A9594B" w:rsidRPr="00ED313F" w:rsidRDefault="00B630C7" w:rsidP="00176D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D313F">
              <w:rPr>
                <w:b/>
              </w:rPr>
              <w:t>Architecture</w:t>
            </w:r>
          </w:p>
        </w:tc>
        <w:tc>
          <w:tcPr>
            <w:tcW w:w="2880" w:type="dxa"/>
          </w:tcPr>
          <w:p w14:paraId="461B8F18" w14:textId="5AB77950" w:rsidR="00A9594B" w:rsidRPr="00ED313F" w:rsidRDefault="00176DA4" w:rsidP="00176D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D313F">
              <w:rPr>
                <w:b/>
              </w:rPr>
              <w:t>Notes</w:t>
            </w:r>
          </w:p>
        </w:tc>
      </w:tr>
      <w:tr w:rsidR="00A9594B" w14:paraId="53B20E62" w14:textId="77777777" w:rsidTr="00A2344F">
        <w:tc>
          <w:tcPr>
            <w:tcW w:w="2065" w:type="dxa"/>
          </w:tcPr>
          <w:p w14:paraId="76E61904" w14:textId="2CD52C83" w:rsidR="00A9594B" w:rsidRPr="00ED313F" w:rsidRDefault="00A9594B" w:rsidP="000A7ED6">
            <w:pPr>
              <w:pStyle w:val="ListParagraph"/>
              <w:spacing w:line="360" w:lineRule="auto"/>
              <w:ind w:left="0"/>
              <w:jc w:val="both"/>
            </w:pPr>
            <w:r w:rsidRPr="00ED313F">
              <w:t>Input</w:t>
            </w:r>
            <w:r w:rsidR="00176DA4" w:rsidRPr="00ED313F">
              <w:t xml:space="preserve"> Layer</w:t>
            </w:r>
          </w:p>
        </w:tc>
        <w:tc>
          <w:tcPr>
            <w:tcW w:w="2880" w:type="dxa"/>
          </w:tcPr>
          <w:p w14:paraId="745A9FD1" w14:textId="1F6B2836" w:rsidR="00A9594B" w:rsidRPr="00ED313F" w:rsidRDefault="000818A1" w:rsidP="000A7ED6">
            <w:pPr>
              <w:pStyle w:val="ListParagraph"/>
              <w:spacing w:line="360" w:lineRule="auto"/>
              <w:ind w:left="0"/>
              <w:jc w:val="both"/>
            </w:pPr>
            <w:r w:rsidRPr="00ED313F">
              <w:t>1 neuron</w:t>
            </w:r>
          </w:p>
        </w:tc>
      </w:tr>
      <w:tr w:rsidR="00A9594B" w14:paraId="54CEA4E3" w14:textId="77777777" w:rsidTr="00A2344F">
        <w:tc>
          <w:tcPr>
            <w:tcW w:w="2065" w:type="dxa"/>
          </w:tcPr>
          <w:p w14:paraId="70DEB05F" w14:textId="00D3678D" w:rsidR="00A9594B" w:rsidRPr="00ED313F" w:rsidRDefault="000818A1" w:rsidP="000A7ED6">
            <w:pPr>
              <w:pStyle w:val="ListParagraph"/>
              <w:spacing w:line="360" w:lineRule="auto"/>
              <w:ind w:left="0"/>
              <w:jc w:val="both"/>
            </w:pPr>
            <w:r w:rsidRPr="00ED313F">
              <w:t>Context unit</w:t>
            </w:r>
          </w:p>
        </w:tc>
        <w:tc>
          <w:tcPr>
            <w:tcW w:w="2880" w:type="dxa"/>
          </w:tcPr>
          <w:p w14:paraId="2A21267F" w14:textId="0E348261" w:rsidR="00A9594B" w:rsidRPr="00ED313F" w:rsidRDefault="004E3B49" w:rsidP="000A7ED6">
            <w:pPr>
              <w:pStyle w:val="ListParagraph"/>
              <w:spacing w:line="360" w:lineRule="auto"/>
              <w:ind w:left="0"/>
              <w:jc w:val="both"/>
            </w:pPr>
            <w:r w:rsidRPr="00ED313F">
              <w:t>4</w:t>
            </w:r>
            <w:r w:rsidR="000818A1" w:rsidRPr="00ED313F">
              <w:t xml:space="preserve"> neurons</w:t>
            </w:r>
          </w:p>
        </w:tc>
      </w:tr>
      <w:tr w:rsidR="00A9594B" w14:paraId="52A19D79" w14:textId="77777777" w:rsidTr="00A2344F">
        <w:tc>
          <w:tcPr>
            <w:tcW w:w="2065" w:type="dxa"/>
          </w:tcPr>
          <w:p w14:paraId="16986EA3" w14:textId="3D01DD5D" w:rsidR="00A9594B" w:rsidRPr="00ED313F" w:rsidRDefault="00A9594B" w:rsidP="000A7ED6">
            <w:pPr>
              <w:pStyle w:val="ListParagraph"/>
              <w:spacing w:line="360" w:lineRule="auto"/>
              <w:ind w:left="0"/>
              <w:jc w:val="both"/>
            </w:pPr>
            <w:r w:rsidRPr="00ED313F">
              <w:t>Output</w:t>
            </w:r>
            <w:r w:rsidR="00176DA4" w:rsidRPr="00ED313F">
              <w:t xml:space="preserve"> Layer</w:t>
            </w:r>
          </w:p>
        </w:tc>
        <w:tc>
          <w:tcPr>
            <w:tcW w:w="2880" w:type="dxa"/>
          </w:tcPr>
          <w:p w14:paraId="70D91258" w14:textId="4467FCF9" w:rsidR="00A9594B" w:rsidRPr="00ED313F" w:rsidRDefault="000818A1" w:rsidP="000A7ED6">
            <w:pPr>
              <w:pStyle w:val="ListParagraph"/>
              <w:spacing w:line="360" w:lineRule="auto"/>
              <w:ind w:left="0"/>
              <w:jc w:val="both"/>
            </w:pPr>
            <w:r w:rsidRPr="00ED313F">
              <w:t>1 neuron</w:t>
            </w:r>
          </w:p>
        </w:tc>
      </w:tr>
      <w:tr w:rsidR="00A71328" w14:paraId="62A07F73" w14:textId="77777777" w:rsidTr="00A2344F">
        <w:tc>
          <w:tcPr>
            <w:tcW w:w="2065" w:type="dxa"/>
          </w:tcPr>
          <w:p w14:paraId="76B8750F" w14:textId="2F93E920" w:rsidR="00A71328" w:rsidRPr="00ED313F" w:rsidRDefault="00A71328" w:rsidP="000A7ED6">
            <w:pPr>
              <w:pStyle w:val="ListParagraph"/>
              <w:spacing w:line="360" w:lineRule="auto"/>
              <w:ind w:left="0"/>
              <w:jc w:val="both"/>
            </w:pPr>
            <w:r w:rsidRPr="00ED313F">
              <w:t>Unroll count</w:t>
            </w:r>
          </w:p>
        </w:tc>
        <w:tc>
          <w:tcPr>
            <w:tcW w:w="2880" w:type="dxa"/>
          </w:tcPr>
          <w:p w14:paraId="1D6FBC88" w14:textId="58632A2B" w:rsidR="00A71328" w:rsidRPr="00ED313F" w:rsidRDefault="00A71328" w:rsidP="000A7ED6">
            <w:pPr>
              <w:pStyle w:val="ListParagraph"/>
              <w:spacing w:line="360" w:lineRule="auto"/>
              <w:ind w:left="0"/>
              <w:jc w:val="both"/>
            </w:pPr>
            <w:r w:rsidRPr="00ED313F">
              <w:t>2</w:t>
            </w:r>
          </w:p>
        </w:tc>
      </w:tr>
    </w:tbl>
    <w:p w14:paraId="1849AACF" w14:textId="77777777" w:rsidR="00176DA4" w:rsidRDefault="00176DA4" w:rsidP="000A7ED6">
      <w:pPr>
        <w:pStyle w:val="ListParagraph"/>
        <w:spacing w:line="360" w:lineRule="auto"/>
        <w:ind w:left="1080"/>
        <w:jc w:val="both"/>
      </w:pPr>
    </w:p>
    <w:p w14:paraId="23205B5A" w14:textId="0B9618FF" w:rsidR="00A9594B" w:rsidRDefault="00A9594B" w:rsidP="000A7ED6">
      <w:pPr>
        <w:pStyle w:val="ListParagraph"/>
        <w:spacing w:line="360" w:lineRule="auto"/>
        <w:ind w:left="1080"/>
        <w:jc w:val="both"/>
      </w:pPr>
      <w:r>
        <w:t xml:space="preserve">The activation function used for all layers is </w:t>
      </w:r>
      <w:r w:rsidRPr="001C6470">
        <w:rPr>
          <w:b/>
        </w:rPr>
        <w:t>sigmoid function</w:t>
      </w:r>
      <w:r>
        <w:t>.</w:t>
      </w:r>
    </w:p>
    <w:p w14:paraId="2D508EAD" w14:textId="4855FE15" w:rsidR="00A9594B" w:rsidRDefault="00A9594B" w:rsidP="00A9594B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Training</w:t>
      </w:r>
    </w:p>
    <w:p w14:paraId="18041317" w14:textId="06A3861C" w:rsidR="00E70237" w:rsidRDefault="00E70237" w:rsidP="00E70237">
      <w:pPr>
        <w:pStyle w:val="ListParagraph"/>
        <w:spacing w:line="360" w:lineRule="auto"/>
        <w:ind w:left="1080"/>
        <w:jc w:val="both"/>
      </w:pPr>
      <w:r>
        <w:t>The training is done with</w:t>
      </w:r>
      <w:r w:rsidR="00CB49B4">
        <w:t xml:space="preserve"> </w:t>
      </w:r>
      <w:r w:rsidR="00CB49B4" w:rsidRPr="009C1F2C">
        <w:rPr>
          <w:b/>
        </w:rPr>
        <w:t>gradient descent</w:t>
      </w:r>
      <w:r w:rsidR="00CB49B4" w:rsidRPr="009C1F2C">
        <w:t xml:space="preserve"> </w:t>
      </w:r>
      <w:r w:rsidR="00CB49B4" w:rsidRPr="009C1F2C">
        <w:rPr>
          <w:b/>
        </w:rPr>
        <w:t>optimization</w:t>
      </w:r>
      <w:r w:rsidR="00CB49B4" w:rsidRPr="009C1F2C">
        <w:t xml:space="preserve"> formula for </w:t>
      </w:r>
      <w:r w:rsidR="00CB49B4" w:rsidRPr="009C1F2C">
        <w:rPr>
          <w:b/>
        </w:rPr>
        <w:t>1,000 epochs</w:t>
      </w:r>
      <w:r>
        <w:t xml:space="preserve"> </w:t>
      </w:r>
      <w:r w:rsidR="00CB49B4">
        <w:t xml:space="preserve">and use </w:t>
      </w:r>
      <w:r w:rsidR="001D7979">
        <w:rPr>
          <w:b/>
        </w:rPr>
        <w:t>7</w:t>
      </w:r>
      <w:r w:rsidR="00D94696">
        <w:rPr>
          <w:b/>
        </w:rPr>
        <w:t>5</w:t>
      </w:r>
      <w:r w:rsidRPr="001C6470">
        <w:rPr>
          <w:b/>
        </w:rPr>
        <w:t>% of the datase</w:t>
      </w:r>
      <w:r w:rsidR="004E25F8">
        <w:rPr>
          <w:b/>
        </w:rPr>
        <w:t>t</w:t>
      </w:r>
      <w:r>
        <w:t xml:space="preserve">. </w:t>
      </w:r>
      <w:r w:rsidR="00C44E06">
        <w:t xml:space="preserve">The </w:t>
      </w:r>
      <w:r w:rsidR="00C44E06" w:rsidRPr="00FE72AE">
        <w:rPr>
          <w:b/>
        </w:rPr>
        <w:t>training method</w:t>
      </w:r>
      <w:r w:rsidR="00C44E06">
        <w:t xml:space="preserve"> is </w:t>
      </w:r>
      <w:r w:rsidR="00C44E06" w:rsidRPr="00FE72AE">
        <w:rPr>
          <w:b/>
        </w:rPr>
        <w:t>mini-batch gradient descent</w:t>
      </w:r>
      <w:r w:rsidR="00C44E06">
        <w:t xml:space="preserve"> with </w:t>
      </w:r>
      <w:r w:rsidR="001513B4" w:rsidRPr="00FE72AE">
        <w:rPr>
          <w:b/>
        </w:rPr>
        <w:t>4 data per batch</w:t>
      </w:r>
      <w:r w:rsidR="00C44E06">
        <w:t xml:space="preserve">. </w:t>
      </w:r>
    </w:p>
    <w:p w14:paraId="6F5D17B1" w14:textId="7D3FC1CD" w:rsidR="00E70237" w:rsidRDefault="00E70237" w:rsidP="00E70237">
      <w:pPr>
        <w:pStyle w:val="ListParagraph"/>
        <w:spacing w:line="360" w:lineRule="auto"/>
        <w:ind w:left="1080"/>
        <w:jc w:val="both"/>
      </w:pPr>
      <w:r>
        <w:t>The training procedures are as follows:</w:t>
      </w:r>
    </w:p>
    <w:p w14:paraId="11FADB26" w14:textId="77777777" w:rsidR="002261DF" w:rsidRDefault="002261DF" w:rsidP="00E70237">
      <w:pPr>
        <w:pStyle w:val="ListParagraph"/>
        <w:spacing w:line="360" w:lineRule="auto"/>
        <w:ind w:left="1080"/>
        <w:jc w:val="both"/>
      </w:pPr>
    </w:p>
    <w:p w14:paraId="6162E64C" w14:textId="77777777" w:rsidR="00E70237" w:rsidRDefault="00E70237" w:rsidP="00E70237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</w:rPr>
      </w:pPr>
      <w:r>
        <w:rPr>
          <w:b/>
        </w:rPr>
        <w:t>Initialization</w:t>
      </w:r>
    </w:p>
    <w:p w14:paraId="2A29DB56" w14:textId="77777777" w:rsidR="00E70237" w:rsidRPr="00BD43F0" w:rsidRDefault="00E70237" w:rsidP="00E70237">
      <w:pPr>
        <w:pStyle w:val="ListParagraph"/>
        <w:spacing w:line="360" w:lineRule="auto"/>
        <w:ind w:left="1440"/>
        <w:jc w:val="both"/>
      </w:pPr>
      <w:r>
        <w:t xml:space="preserve">The initialization step needs to be </w:t>
      </w:r>
      <w:r w:rsidRPr="00BD43F0">
        <w:rPr>
          <w:b/>
        </w:rPr>
        <w:t>run once</w:t>
      </w:r>
      <w:r>
        <w:t xml:space="preserve"> before starting the training iteration:</w:t>
      </w:r>
    </w:p>
    <w:p w14:paraId="22D03109" w14:textId="40F5CF8E" w:rsidR="00E70237" w:rsidRDefault="00E70237" w:rsidP="00E70237">
      <w:pPr>
        <w:pStyle w:val="ListParagraph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The </w:t>
      </w:r>
      <w:r w:rsidRPr="008A43AD">
        <w:rPr>
          <w:b/>
        </w:rPr>
        <w:t xml:space="preserve">data </w:t>
      </w:r>
      <w:r>
        <w:rPr>
          <w:b/>
        </w:rPr>
        <w:t xml:space="preserve">in the dataset </w:t>
      </w:r>
      <w:r w:rsidRPr="008A43AD">
        <w:rPr>
          <w:b/>
        </w:rPr>
        <w:t>need to be normalized</w:t>
      </w:r>
      <w:r>
        <w:t xml:space="preserve"> before being passed to the neural network</w:t>
      </w:r>
      <w:r w:rsidR="00EF5BF6">
        <w:t xml:space="preserve">. Below is the </w:t>
      </w:r>
      <w:r w:rsidR="00EF5BF6" w:rsidRPr="00766B13">
        <w:rPr>
          <w:b/>
        </w:rPr>
        <w:t>formula</w:t>
      </w:r>
      <w:r w:rsidR="00031ADA">
        <w:t xml:space="preserve"> of </w:t>
      </w:r>
      <w:r w:rsidR="00031ADA" w:rsidRPr="00766B13">
        <w:rPr>
          <w:b/>
        </w:rPr>
        <w:t>normalization</w:t>
      </w:r>
      <w:r w:rsidR="00EF5BF6"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81"/>
      </w:tblGrid>
      <w:tr w:rsidR="00EF5BF6" w14:paraId="7DCA7B2B" w14:textId="77777777" w:rsidTr="007B2EBA">
        <w:trPr>
          <w:trHeight w:val="917"/>
        </w:trPr>
        <w:tc>
          <w:tcPr>
            <w:tcW w:w="9881" w:type="dxa"/>
            <w:vAlign w:val="center"/>
          </w:tcPr>
          <w:p w14:paraId="6B06C543" w14:textId="12273572" w:rsidR="00EF5BF6" w:rsidRPr="007B2EBA" w:rsidRDefault="003C14BC" w:rsidP="00EF5BF6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x-min(x)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-min(x)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×(max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-min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+min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50999CFA" w14:textId="77777777" w:rsidR="00EF5BF6" w:rsidRDefault="00EF5BF6" w:rsidP="00EF5BF6">
      <w:pPr>
        <w:pStyle w:val="ListParagraph"/>
        <w:spacing w:line="360" w:lineRule="auto"/>
        <w:ind w:left="1800"/>
        <w:jc w:val="both"/>
      </w:pPr>
    </w:p>
    <w:p w14:paraId="7D0E9190" w14:textId="0E9F906E" w:rsidR="00AD2BEE" w:rsidRPr="00512A6F" w:rsidRDefault="00E70237" w:rsidP="00AD2BEE">
      <w:pPr>
        <w:pStyle w:val="ListParagraph"/>
        <w:numPr>
          <w:ilvl w:val="0"/>
          <w:numId w:val="15"/>
        </w:numPr>
        <w:spacing w:line="360" w:lineRule="auto"/>
        <w:jc w:val="both"/>
      </w:pPr>
      <w:r w:rsidRPr="00BD43F0">
        <w:rPr>
          <w:b/>
        </w:rPr>
        <w:t>Initialize</w:t>
      </w:r>
      <w:r>
        <w:t xml:space="preserve"> the </w:t>
      </w:r>
      <w:r w:rsidRPr="00BD43F0">
        <w:rPr>
          <w:b/>
        </w:rPr>
        <w:t>weights and biases randomly</w:t>
      </w:r>
    </w:p>
    <w:p w14:paraId="6BE5081D" w14:textId="77777777" w:rsidR="009C1A23" w:rsidRDefault="009C1A23" w:rsidP="00F544AC">
      <w:pPr>
        <w:spacing w:line="360" w:lineRule="auto"/>
        <w:jc w:val="both"/>
      </w:pPr>
    </w:p>
    <w:p w14:paraId="4A6106D0" w14:textId="77777777" w:rsidR="00E70237" w:rsidRDefault="00E70237" w:rsidP="00E70237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</w:rPr>
      </w:pPr>
      <w:r>
        <w:rPr>
          <w:b/>
        </w:rPr>
        <w:t>Iteration</w:t>
      </w:r>
    </w:p>
    <w:p w14:paraId="05652B0A" w14:textId="67483E4B" w:rsidR="006976FD" w:rsidRPr="00B70325" w:rsidRDefault="00E70237" w:rsidP="00B70325">
      <w:pPr>
        <w:pStyle w:val="ListParagraph"/>
        <w:tabs>
          <w:tab w:val="left" w:pos="1440"/>
        </w:tabs>
        <w:spacing w:line="360" w:lineRule="auto"/>
        <w:ind w:left="1440"/>
        <w:jc w:val="both"/>
      </w:pPr>
      <w:r w:rsidRPr="00BD43F0">
        <w:t>For</w:t>
      </w:r>
      <w:r>
        <w:rPr>
          <w:b/>
        </w:rPr>
        <w:t xml:space="preserve"> </w:t>
      </w:r>
      <w:r w:rsidR="006E220E">
        <w:rPr>
          <w:b/>
        </w:rPr>
        <w:t>1</w:t>
      </w:r>
      <w:r>
        <w:rPr>
          <w:b/>
        </w:rPr>
        <w:t>,000 epochs</w:t>
      </w:r>
      <w:r w:rsidRPr="00BD43F0">
        <w:t>, repeat</w:t>
      </w:r>
      <w:r>
        <w:rPr>
          <w:b/>
        </w:rPr>
        <w:t xml:space="preserve"> </w:t>
      </w:r>
      <w:r w:rsidRPr="00BD43F0">
        <w:t>the follo</w:t>
      </w:r>
      <w:r w:rsidRPr="005B227B">
        <w:t>wing:</w:t>
      </w:r>
    </w:p>
    <w:p w14:paraId="0323773A" w14:textId="77777777" w:rsidR="00E70237" w:rsidRPr="00BD43F0" w:rsidRDefault="00E70237" w:rsidP="00E70237">
      <w:pPr>
        <w:pStyle w:val="ListParagraph"/>
        <w:numPr>
          <w:ilvl w:val="0"/>
          <w:numId w:val="17"/>
        </w:numPr>
        <w:spacing w:line="360" w:lineRule="auto"/>
        <w:ind w:left="1800"/>
        <w:jc w:val="both"/>
      </w:pPr>
      <w:bookmarkStart w:id="1" w:name="OLE_LINK27"/>
      <w:bookmarkStart w:id="2" w:name="OLE_LINK28"/>
      <w:r w:rsidRPr="00BD43F0">
        <w:rPr>
          <w:b/>
        </w:rPr>
        <w:t>Calculate the error</w:t>
      </w:r>
      <w:r w:rsidRPr="00BD43F0">
        <w:t xml:space="preserve"> by comparing the </w:t>
      </w:r>
      <w:r>
        <w:t>output</w:t>
      </w:r>
      <w:r w:rsidRPr="00BD43F0">
        <w:t xml:space="preserve"> of the neural network to the target in the dataset </w:t>
      </w:r>
      <w:r w:rsidRPr="00BD43F0">
        <w:rPr>
          <w:b/>
        </w:rPr>
        <w:t>using mean squared error</w:t>
      </w:r>
      <w:r w:rsidRPr="00BD43F0">
        <w:t xml:space="preserve"> (</w:t>
      </w:r>
      <w:r w:rsidRPr="00550AF3">
        <w:rPr>
          <w:b/>
        </w:rPr>
        <w:t>MSE</w:t>
      </w:r>
      <w:r w:rsidRPr="00BD43F0">
        <w:t>)</w:t>
      </w:r>
    </w:p>
    <w:bookmarkEnd w:id="1"/>
    <w:bookmarkEnd w:id="2"/>
    <w:p w14:paraId="02A18E8B" w14:textId="77777777" w:rsidR="00E70237" w:rsidRDefault="00E70237" w:rsidP="00E70237">
      <w:pPr>
        <w:pStyle w:val="ListParagraph"/>
        <w:numPr>
          <w:ilvl w:val="0"/>
          <w:numId w:val="17"/>
        </w:numPr>
        <w:spacing w:line="360" w:lineRule="auto"/>
        <w:ind w:left="1800"/>
        <w:jc w:val="both"/>
      </w:pPr>
      <w:r w:rsidRPr="008A43AD">
        <w:rPr>
          <w:b/>
        </w:rPr>
        <w:t>Update</w:t>
      </w:r>
      <w:r>
        <w:t xml:space="preserve"> the </w:t>
      </w:r>
      <w:r w:rsidRPr="008A43AD">
        <w:rPr>
          <w:b/>
        </w:rPr>
        <w:t>weights and biases</w:t>
      </w:r>
      <w:r>
        <w:t xml:space="preserve"> using </w:t>
      </w:r>
      <w:r w:rsidRPr="008A43AD">
        <w:rPr>
          <w:b/>
        </w:rPr>
        <w:t>gradient descent optimization</w:t>
      </w:r>
    </w:p>
    <w:p w14:paraId="36895F9D" w14:textId="336F93AF" w:rsidR="00E70237" w:rsidRDefault="00E70237" w:rsidP="00E70237">
      <w:pPr>
        <w:pStyle w:val="ListParagraph"/>
        <w:numPr>
          <w:ilvl w:val="0"/>
          <w:numId w:val="17"/>
        </w:numPr>
        <w:spacing w:line="360" w:lineRule="auto"/>
        <w:ind w:left="1800"/>
        <w:jc w:val="both"/>
      </w:pPr>
      <w:r w:rsidRPr="008A43AD">
        <w:rPr>
          <w:b/>
        </w:rPr>
        <w:t xml:space="preserve">For every </w:t>
      </w:r>
      <w:r w:rsidR="00C947BE">
        <w:rPr>
          <w:b/>
        </w:rPr>
        <w:t>2</w:t>
      </w:r>
      <w:r w:rsidRPr="008A43AD">
        <w:rPr>
          <w:b/>
        </w:rPr>
        <w:t>00 epochs</w:t>
      </w:r>
      <w:r>
        <w:t xml:space="preserve">, </w:t>
      </w:r>
      <w:r w:rsidRPr="008A43AD">
        <w:rPr>
          <w:b/>
        </w:rPr>
        <w:t>print</w:t>
      </w:r>
      <w:r>
        <w:t xml:space="preserve"> the </w:t>
      </w:r>
      <w:r w:rsidRPr="008A43AD">
        <w:rPr>
          <w:b/>
        </w:rPr>
        <w:t>current error</w:t>
      </w:r>
      <w:r>
        <w:t xml:space="preserve"> and </w:t>
      </w:r>
      <w:r w:rsidR="0059159B">
        <w:rPr>
          <w:b/>
        </w:rPr>
        <w:t>iteration</w:t>
      </w:r>
      <w:r w:rsidRPr="008A43AD">
        <w:rPr>
          <w:b/>
        </w:rPr>
        <w:t xml:space="preserve"> number</w:t>
      </w:r>
      <w:r>
        <w:t xml:space="preserve"> to the console</w:t>
      </w:r>
    </w:p>
    <w:p w14:paraId="13A8561F" w14:textId="6395FCAA" w:rsidR="00835269" w:rsidRDefault="00835269" w:rsidP="00E70237">
      <w:pPr>
        <w:pStyle w:val="ListParagraph"/>
        <w:numPr>
          <w:ilvl w:val="0"/>
          <w:numId w:val="17"/>
        </w:numPr>
        <w:spacing w:line="360" w:lineRule="auto"/>
        <w:ind w:left="1800"/>
        <w:jc w:val="both"/>
      </w:pPr>
      <w:r>
        <w:rPr>
          <w:b/>
        </w:rPr>
        <w:t xml:space="preserve">For every </w:t>
      </w:r>
      <w:r w:rsidR="00794862">
        <w:rPr>
          <w:b/>
        </w:rPr>
        <w:t>100 epochs</w:t>
      </w:r>
      <w:r w:rsidR="00794862">
        <w:t xml:space="preserve">, </w:t>
      </w:r>
      <w:r w:rsidR="00794862" w:rsidRPr="006B7A92">
        <w:rPr>
          <w:b/>
        </w:rPr>
        <w:t>save</w:t>
      </w:r>
      <w:r w:rsidR="00794862">
        <w:t xml:space="preserve"> the </w:t>
      </w:r>
      <w:r w:rsidR="00794862" w:rsidRPr="006B7A92">
        <w:rPr>
          <w:b/>
        </w:rPr>
        <w:t>variables</w:t>
      </w:r>
      <w:r w:rsidR="007D126D">
        <w:t xml:space="preserve"> to </w:t>
      </w:r>
      <w:r w:rsidR="007D126D" w:rsidRPr="006B7A92">
        <w:rPr>
          <w:b/>
        </w:rPr>
        <w:t>checkpoints</w:t>
      </w:r>
    </w:p>
    <w:p w14:paraId="718BA58E" w14:textId="77777777" w:rsidR="00136B56" w:rsidRDefault="00136B56" w:rsidP="00B7572D">
      <w:pPr>
        <w:pStyle w:val="ListParagraph"/>
        <w:spacing w:line="360" w:lineRule="auto"/>
        <w:ind w:left="1800"/>
        <w:jc w:val="both"/>
      </w:pPr>
    </w:p>
    <w:p w14:paraId="4F25E59E" w14:textId="5D9DA257" w:rsidR="00E70237" w:rsidRDefault="00E70237" w:rsidP="00E70237">
      <w:pPr>
        <w:pStyle w:val="ListParagraph"/>
        <w:spacing w:line="360" w:lineRule="auto"/>
        <w:ind w:left="1440"/>
        <w:jc w:val="both"/>
      </w:pPr>
      <w:r>
        <w:t>The formula required for the training process can be found in the Appendix section.</w:t>
      </w:r>
      <w:r w:rsidR="00007614">
        <w:t xml:space="preserve">  </w:t>
      </w:r>
    </w:p>
    <w:p w14:paraId="26013968" w14:textId="77777777" w:rsidR="00E70237" w:rsidRDefault="00E70237" w:rsidP="00E70237">
      <w:pPr>
        <w:pStyle w:val="ListParagraph"/>
        <w:spacing w:line="360" w:lineRule="auto"/>
        <w:ind w:left="1080"/>
        <w:jc w:val="both"/>
        <w:rPr>
          <w:b/>
        </w:rPr>
      </w:pPr>
    </w:p>
    <w:p w14:paraId="2BD2D820" w14:textId="795051B9" w:rsidR="00E70237" w:rsidRPr="00E70237" w:rsidRDefault="00E70237" w:rsidP="00E70237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Evaluation</w:t>
      </w:r>
    </w:p>
    <w:p w14:paraId="59BDCE9B" w14:textId="3A7D09C3" w:rsidR="0039475D" w:rsidRPr="00A601F9" w:rsidRDefault="00530C5C" w:rsidP="008659E2">
      <w:pPr>
        <w:pStyle w:val="ListParagraph"/>
        <w:spacing w:line="360" w:lineRule="auto"/>
        <w:ind w:left="1134"/>
        <w:jc w:val="both"/>
      </w:pPr>
      <w:bookmarkStart w:id="3" w:name="OLE_LINK29"/>
      <w:bookmarkStart w:id="4" w:name="OLE_LINK30"/>
      <w:r w:rsidRPr="005E6D6F">
        <w:t xml:space="preserve">The neural network will be </w:t>
      </w:r>
      <w:r w:rsidRPr="005E6D6F">
        <w:rPr>
          <w:b/>
        </w:rPr>
        <w:t>evaluated</w:t>
      </w:r>
      <w:r w:rsidRPr="005E6D6F">
        <w:t xml:space="preserve"> using </w:t>
      </w:r>
      <w:r w:rsidR="00DB0E70" w:rsidRPr="005E6D6F">
        <w:rPr>
          <w:b/>
        </w:rPr>
        <w:t>25</w:t>
      </w:r>
      <w:r w:rsidRPr="005E6D6F">
        <w:rPr>
          <w:b/>
        </w:rPr>
        <w:t>% of the dataset</w:t>
      </w:r>
      <w:r w:rsidR="008224A2">
        <w:rPr>
          <w:b/>
        </w:rPr>
        <w:t xml:space="preserve"> </w:t>
      </w:r>
      <w:r w:rsidR="008224A2" w:rsidRPr="005A1183">
        <w:t xml:space="preserve">using the </w:t>
      </w:r>
      <w:r w:rsidR="005A1183" w:rsidRPr="00D433FB">
        <w:rPr>
          <w:b/>
        </w:rPr>
        <w:t>model</w:t>
      </w:r>
      <w:r w:rsidR="005A1183" w:rsidRPr="005A1183">
        <w:t xml:space="preserve"> that</w:t>
      </w:r>
      <w:r w:rsidR="00F119A0">
        <w:t xml:space="preserve"> </w:t>
      </w:r>
      <w:r w:rsidR="00F119A0" w:rsidRPr="00787E93">
        <w:rPr>
          <w:b/>
        </w:rPr>
        <w:t>previously</w:t>
      </w:r>
      <w:r w:rsidR="005A1183" w:rsidRPr="00787E93">
        <w:t xml:space="preserve"> has been </w:t>
      </w:r>
      <w:r w:rsidR="005A1183" w:rsidRPr="00787E93">
        <w:rPr>
          <w:b/>
        </w:rPr>
        <w:t>saved</w:t>
      </w:r>
      <w:r w:rsidR="00A601F9" w:rsidRPr="005E6D6F">
        <w:t xml:space="preserve">. </w:t>
      </w:r>
      <w:r w:rsidR="002054CC" w:rsidRPr="005E6D6F">
        <w:t>The re</w:t>
      </w:r>
      <w:r w:rsidR="00FA79C9" w:rsidRPr="005E6D6F">
        <w:t xml:space="preserve">sult will be the </w:t>
      </w:r>
      <w:r w:rsidR="00FA79C9" w:rsidRPr="005E6D6F">
        <w:rPr>
          <w:b/>
        </w:rPr>
        <w:t>predicted</w:t>
      </w:r>
      <w:r w:rsidR="00FA79C9" w:rsidRPr="005E6D6F">
        <w:t xml:space="preserve"> </w:t>
      </w:r>
      <w:r w:rsidR="00280205">
        <w:rPr>
          <w:b/>
        </w:rPr>
        <w:t>visitor numbers</w:t>
      </w:r>
      <w:r w:rsidR="001D521F">
        <w:rPr>
          <w:b/>
        </w:rPr>
        <w:t xml:space="preserve"> </w:t>
      </w:r>
      <w:r w:rsidR="001D521F">
        <w:t xml:space="preserve">in </w:t>
      </w:r>
      <w:r w:rsidR="001D521F">
        <w:rPr>
          <w:b/>
        </w:rPr>
        <w:t>New Zealand</w:t>
      </w:r>
      <w:r w:rsidR="00FA79C9" w:rsidRPr="005E6D6F">
        <w:t xml:space="preserve"> on the </w:t>
      </w:r>
      <w:r w:rsidR="00FA79C9" w:rsidRPr="005E6D6F">
        <w:rPr>
          <w:b/>
        </w:rPr>
        <w:t>following</w:t>
      </w:r>
      <w:r w:rsidR="00FA79C9" w:rsidRPr="005E6D6F">
        <w:t xml:space="preserve"> </w:t>
      </w:r>
      <w:r w:rsidR="00FA79C9" w:rsidRPr="005E6D6F">
        <w:rPr>
          <w:b/>
        </w:rPr>
        <w:t>month</w:t>
      </w:r>
      <w:r w:rsidR="00FA79C9" w:rsidRPr="005E6D6F">
        <w:t>.</w:t>
      </w:r>
    </w:p>
    <w:bookmarkEnd w:id="3"/>
    <w:bookmarkEnd w:id="4"/>
    <w:p w14:paraId="74D8D785" w14:textId="77777777" w:rsidR="0039475D" w:rsidRPr="00F5264C" w:rsidRDefault="0039475D" w:rsidP="0039475D">
      <w:pPr>
        <w:spacing w:line="360" w:lineRule="auto"/>
        <w:jc w:val="both"/>
      </w:pPr>
    </w:p>
    <w:p w14:paraId="3DD0FFC7" w14:textId="3836D4E4" w:rsidR="0039475D" w:rsidRPr="00E70237" w:rsidRDefault="0039475D" w:rsidP="00E70237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E70237">
        <w:rPr>
          <w:b/>
        </w:rPr>
        <w:t>Appendix</w:t>
      </w:r>
    </w:p>
    <w:p w14:paraId="15F155E1" w14:textId="1E3ACBF5" w:rsidR="0039475D" w:rsidRPr="005C18E3" w:rsidRDefault="00D81F38" w:rsidP="00E70237">
      <w:pPr>
        <w:spacing w:line="360" w:lineRule="auto"/>
        <w:ind w:left="1080"/>
        <w:jc w:val="both"/>
        <w:rPr>
          <w:b/>
        </w:rPr>
      </w:pPr>
      <w:r>
        <w:rPr>
          <w:b/>
        </w:rPr>
        <w:t>Recurrent</w:t>
      </w:r>
      <w:r w:rsidR="0039475D" w:rsidRPr="005C18E3">
        <w:rPr>
          <w:b/>
        </w:rPr>
        <w:t xml:space="preserve"> Neural Network</w:t>
      </w:r>
    </w:p>
    <w:p w14:paraId="66785162" w14:textId="0127BA82" w:rsidR="0039475D" w:rsidRDefault="0039475D" w:rsidP="00E70237">
      <w:pPr>
        <w:spacing w:line="360" w:lineRule="auto"/>
        <w:ind w:left="1080"/>
        <w:jc w:val="both"/>
      </w:pPr>
      <w:r w:rsidRPr="00F5264C">
        <w:t>These are the formula</w:t>
      </w:r>
      <w:r>
        <w:t>s</w:t>
      </w:r>
      <w:r w:rsidRPr="00F5264C">
        <w:t xml:space="preserve"> for </w:t>
      </w:r>
      <w:r w:rsidR="0055431F">
        <w:t xml:space="preserve">a </w:t>
      </w:r>
      <w:r w:rsidRPr="00F5264C">
        <w:t xml:space="preserve">neural network trained with </w:t>
      </w:r>
      <w:r w:rsidR="0055431F">
        <w:t>recurrent neural network</w:t>
      </w:r>
      <w:r w:rsidRPr="00F5264C">
        <w:t>.</w:t>
      </w:r>
    </w:p>
    <w:p w14:paraId="6A289EE1" w14:textId="66515376" w:rsidR="00E70237" w:rsidRDefault="00E70237" w:rsidP="00E70237">
      <w:pPr>
        <w:spacing w:line="360" w:lineRule="auto"/>
        <w:ind w:left="1080"/>
        <w:jc w:val="both"/>
        <w:rPr>
          <w:noProof/>
        </w:rPr>
      </w:pPr>
    </w:p>
    <w:p w14:paraId="58FBCBA7" w14:textId="1BFCEB06" w:rsidR="009B5590" w:rsidRDefault="00B475A5" w:rsidP="00E70237">
      <w:pPr>
        <w:spacing w:line="360" w:lineRule="auto"/>
        <w:ind w:left="1080"/>
        <w:jc w:val="both"/>
        <w:rPr>
          <w:noProof/>
        </w:rPr>
      </w:pPr>
      <w:r w:rsidRPr="00B475A5">
        <w:rPr>
          <w:noProof/>
        </w:rPr>
        <w:drawing>
          <wp:inline distT="0" distB="0" distL="0" distR="0" wp14:anchorId="50D0FB81" wp14:editId="2318E693">
            <wp:extent cx="5327374" cy="1864214"/>
            <wp:effectExtent l="0" t="0" r="6985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2090" b="11046"/>
                    <a:stretch/>
                  </pic:blipFill>
                  <pic:spPr bwMode="auto">
                    <a:xfrm>
                      <a:off x="0" y="0"/>
                      <a:ext cx="5335406" cy="1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D9B4F" w14:textId="77777777" w:rsidR="009B5590" w:rsidRPr="00F5264C" w:rsidRDefault="009B5590" w:rsidP="00E70237">
      <w:pPr>
        <w:spacing w:line="360" w:lineRule="auto"/>
        <w:ind w:left="1080"/>
        <w:jc w:val="both"/>
      </w:pPr>
    </w:p>
    <w:p w14:paraId="3364152D" w14:textId="77777777" w:rsidR="00E70237" w:rsidRDefault="00E70237" w:rsidP="00E70237">
      <w:pPr>
        <w:spacing w:line="360" w:lineRule="auto"/>
        <w:ind w:left="1080"/>
        <w:jc w:val="both"/>
        <w:rPr>
          <w:b/>
        </w:rPr>
      </w:pPr>
      <w:r w:rsidRPr="005C18E3">
        <w:rPr>
          <w:b/>
        </w:rPr>
        <w:t>Forward Pass</w:t>
      </w:r>
    </w:p>
    <w:p w14:paraId="218D275B" w14:textId="40D9226B" w:rsidR="00E70237" w:rsidRPr="007004CB" w:rsidRDefault="00430F26" w:rsidP="00E70237">
      <w:pPr>
        <w:spacing w:line="360" w:lineRule="auto"/>
        <w:ind w:left="1080"/>
        <w:jc w:val="both"/>
      </w:pPr>
      <w:r>
        <w:t>The</w:t>
      </w:r>
      <w:r w:rsidR="00E70237">
        <w:t xml:space="preserve"> forward pass formulas are:</w:t>
      </w:r>
    </w:p>
    <w:p w14:paraId="3F2B96E4" w14:textId="08E57AF7" w:rsidR="00E70237" w:rsidRDefault="00E70237" w:rsidP="00E70237">
      <w:pPr>
        <w:pStyle w:val="ListParagraph"/>
        <w:numPr>
          <w:ilvl w:val="0"/>
          <w:numId w:val="21"/>
        </w:numPr>
        <w:spacing w:line="360" w:lineRule="auto"/>
        <w:jc w:val="both"/>
      </w:pPr>
      <w:r>
        <w:t>First layer (Input layer to hidden layer)</w:t>
      </w:r>
    </w:p>
    <w:p w14:paraId="66AAFAAB" w14:textId="302EB182" w:rsidR="002A7C91" w:rsidRPr="005C18E3" w:rsidRDefault="002A7C91" w:rsidP="002A7C91">
      <w:pPr>
        <w:pStyle w:val="ListParagraph"/>
        <w:numPr>
          <w:ilvl w:val="1"/>
          <w:numId w:val="21"/>
        </w:numPr>
        <w:spacing w:line="360" w:lineRule="auto"/>
        <w:jc w:val="both"/>
      </w:pPr>
      <w:r>
        <w:t>Before feedback loop</w:t>
      </w:r>
    </w:p>
    <w:p w14:paraId="06487196" w14:textId="2D407DAE" w:rsidR="00E70237" w:rsidRPr="005C18E3" w:rsidRDefault="00E70237" w:rsidP="00B475A5">
      <w:pPr>
        <w:spacing w:line="360" w:lineRule="auto"/>
        <w:ind w:left="2160" w:hanging="273"/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y= xw+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243A4948" w14:textId="112BE679" w:rsidR="00E70237" w:rsidRPr="002A7C91" w:rsidRDefault="003C14BC" w:rsidP="005E2D3B">
      <w:pPr>
        <w:spacing w:line="360" w:lineRule="auto"/>
        <w:ind w:left="2160"/>
        <w:jc w:val="both"/>
        <w:rPr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-y</m:t>
                  </m:r>
                </m:sup>
              </m:sSup>
            </m:den>
          </m:f>
        </m:oMath>
      </m:oMathPara>
    </w:p>
    <w:p w14:paraId="5C357394" w14:textId="099FDF21" w:rsidR="002A7C91" w:rsidRDefault="002A7C91" w:rsidP="005E2D3B">
      <w:pPr>
        <w:spacing w:line="360" w:lineRule="auto"/>
        <w:ind w:left="2160"/>
        <w:jc w:val="both"/>
        <w:rPr>
          <w:sz w:val="22"/>
        </w:rPr>
      </w:pPr>
    </w:p>
    <w:p w14:paraId="553FB56D" w14:textId="1857F35F" w:rsidR="002A7C91" w:rsidRPr="00B475A5" w:rsidRDefault="002A7C91" w:rsidP="002A7C91">
      <w:pPr>
        <w:pStyle w:val="ListParagraph"/>
        <w:numPr>
          <w:ilvl w:val="1"/>
          <w:numId w:val="21"/>
        </w:numPr>
        <w:spacing w:line="360" w:lineRule="auto"/>
        <w:jc w:val="both"/>
      </w:pPr>
      <w:r w:rsidRPr="00B475A5">
        <w:t>After feedback loop</w:t>
      </w:r>
    </w:p>
    <w:p w14:paraId="04FC9672" w14:textId="759327A3" w:rsidR="00B475A5" w:rsidRPr="00B475A5" w:rsidRDefault="00B475A5" w:rsidP="00B475A5">
      <w:pPr>
        <w:pStyle w:val="ListParagraph"/>
        <w:spacing w:line="360" w:lineRule="auto"/>
        <w:ind w:left="2250"/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y= xw+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p>
              <m:r>
                <w:rPr>
                  <w:rFonts w:ascii="Cambria Math" w:hAnsi="Cambria Math"/>
                  <w:sz w:val="22"/>
                </w:rPr>
                <m:t>r</m:t>
              </m:r>
            </m:sup>
          </m:sSup>
          <m:r>
            <w:rPr>
              <w:rFonts w:ascii="Cambria Math" w:hAnsi="Cambria Math"/>
              <w:sz w:val="22"/>
            </w:rPr>
            <m:t>y 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14:paraId="69244D1B" w14:textId="77777777" w:rsidR="00B475A5" w:rsidRPr="00B475A5" w:rsidRDefault="003C14BC" w:rsidP="00B475A5">
      <w:pPr>
        <w:pStyle w:val="ListParagraph"/>
        <w:spacing w:line="360" w:lineRule="auto"/>
        <w:ind w:left="2250"/>
        <w:jc w:val="both"/>
        <w:rPr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-y</m:t>
                  </m:r>
                </m:sup>
              </m:sSup>
            </m:den>
          </m:f>
        </m:oMath>
      </m:oMathPara>
    </w:p>
    <w:p w14:paraId="6B1A1510" w14:textId="77777777" w:rsidR="00E70237" w:rsidRDefault="00E70237" w:rsidP="00AA1D3D">
      <w:pPr>
        <w:spacing w:line="360" w:lineRule="auto"/>
        <w:jc w:val="both"/>
      </w:pPr>
    </w:p>
    <w:p w14:paraId="62A6F2B5" w14:textId="77777777" w:rsidR="00E70237" w:rsidRPr="005C18E3" w:rsidRDefault="00E70237" w:rsidP="002E2474">
      <w:pPr>
        <w:pStyle w:val="ListParagraph"/>
        <w:numPr>
          <w:ilvl w:val="0"/>
          <w:numId w:val="20"/>
        </w:numPr>
        <w:spacing w:line="360" w:lineRule="auto"/>
        <w:jc w:val="both"/>
      </w:pPr>
      <w:r>
        <w:t>Second layer (hidden layer to output layer)</w:t>
      </w:r>
    </w:p>
    <w:p w14:paraId="39B9F92C" w14:textId="08FB1609" w:rsidR="00E70237" w:rsidRPr="005C18E3" w:rsidRDefault="00B475A5" w:rsidP="002E2474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o = yv+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2E98EAA5" w14:textId="68C1E07B" w:rsidR="00E70237" w:rsidRPr="005C18E3" w:rsidRDefault="003C14BC" w:rsidP="002E2474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o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-o</m:t>
                  </m:r>
                </m:sup>
              </m:sSup>
            </m:den>
          </m:f>
        </m:oMath>
      </m:oMathPara>
    </w:p>
    <w:p w14:paraId="3B6E97BB" w14:textId="77777777" w:rsidR="00E70237" w:rsidRDefault="00E70237" w:rsidP="00E70237">
      <w:pPr>
        <w:spacing w:line="360" w:lineRule="auto"/>
        <w:ind w:left="1080"/>
        <w:jc w:val="both"/>
        <w:rPr>
          <w:b/>
        </w:rPr>
      </w:pPr>
    </w:p>
    <w:p w14:paraId="19EBA851" w14:textId="77777777" w:rsidR="00B22295" w:rsidRDefault="00B22295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1CBFA7F8" w14:textId="66E9298B" w:rsidR="00E70237" w:rsidRPr="005C18E3" w:rsidRDefault="00E70237" w:rsidP="00E70237">
      <w:pPr>
        <w:spacing w:line="360" w:lineRule="auto"/>
        <w:ind w:left="1080"/>
        <w:jc w:val="both"/>
        <w:rPr>
          <w:b/>
        </w:rPr>
      </w:pPr>
      <w:r w:rsidRPr="005C18E3">
        <w:rPr>
          <w:b/>
        </w:rPr>
        <w:lastRenderedPageBreak/>
        <w:t>Backward Pass</w:t>
      </w:r>
    </w:p>
    <w:p w14:paraId="7F9B900F" w14:textId="5F509CA4" w:rsidR="00E70237" w:rsidRDefault="00A46ADD" w:rsidP="00E70237">
      <w:pPr>
        <w:spacing w:line="360" w:lineRule="auto"/>
        <w:ind w:left="1080"/>
        <w:jc w:val="both"/>
      </w:pPr>
      <w:bookmarkStart w:id="5" w:name="OLE_LINK21"/>
      <w:bookmarkStart w:id="6" w:name="OLE_LINK22"/>
      <w:r>
        <w:t>The</w:t>
      </w:r>
      <w:r w:rsidR="00E70237">
        <w:t xml:space="preserve"> backward pass formulas are:</w:t>
      </w:r>
    </w:p>
    <w:bookmarkEnd w:id="5"/>
    <w:bookmarkEnd w:id="6"/>
    <w:p w14:paraId="0DF28DC8" w14:textId="77777777" w:rsidR="00E70237" w:rsidRPr="005C18E3" w:rsidRDefault="00E70237" w:rsidP="005B4FAF">
      <w:pPr>
        <w:pStyle w:val="ListParagraph"/>
        <w:numPr>
          <w:ilvl w:val="0"/>
          <w:numId w:val="19"/>
        </w:numPr>
        <w:spacing w:line="360" w:lineRule="auto"/>
        <w:ind w:left="1440"/>
        <w:jc w:val="both"/>
      </w:pPr>
      <w:r w:rsidRPr="005C18E3">
        <w:t>Error calculation (Mean square error)</w:t>
      </w:r>
    </w:p>
    <w:p w14:paraId="2D35EEB9" w14:textId="18A243C5" w:rsidR="00E70237" w:rsidRPr="005C18E3" w:rsidRDefault="00E70237" w:rsidP="005B4FAF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E= 0.5*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(t-o')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9140A79" w14:textId="77777777" w:rsidR="00E70237" w:rsidRDefault="00E70237" w:rsidP="005B4FAF">
      <w:pPr>
        <w:spacing w:line="360" w:lineRule="auto"/>
        <w:ind w:left="1440"/>
        <w:jc w:val="both"/>
      </w:pPr>
    </w:p>
    <w:p w14:paraId="60E28093" w14:textId="77777777" w:rsidR="00E70237" w:rsidRPr="005C18E3" w:rsidRDefault="00E70237" w:rsidP="005B4FAF">
      <w:pPr>
        <w:pStyle w:val="ListParagraph"/>
        <w:numPr>
          <w:ilvl w:val="0"/>
          <w:numId w:val="19"/>
        </w:numPr>
        <w:spacing w:line="360" w:lineRule="auto"/>
        <w:ind w:left="1440"/>
        <w:jc w:val="both"/>
      </w:pPr>
      <w:r w:rsidRPr="005C18E3">
        <w:t>Weight update</w:t>
      </w:r>
    </w:p>
    <w:p w14:paraId="6C6B5F37" w14:textId="601CA0A5" w:rsidR="00E70237" w:rsidRPr="005C18E3" w:rsidRDefault="00E70237" w:rsidP="005B4FAF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w:bookmarkStart w:id="7" w:name="OLE_LINK13"/>
              <w:bookmarkStart w:id="8" w:name="OLE_LINK14"/>
              <m:r>
                <w:rPr>
                  <w:rFonts w:ascii="Cambria Math" w:hAnsi="Cambria Math"/>
                  <w:sz w:val="22"/>
                </w:rPr>
                <m:t>∂</m:t>
              </m:r>
              <w:bookmarkEnd w:id="7"/>
              <w:bookmarkEnd w:id="8"/>
              <m:r>
                <w:rPr>
                  <w:rFonts w:ascii="Cambria Math" w:hAnsi="Cambria Math"/>
                  <w:sz w:val="22"/>
                </w:rPr>
                <m:t>E</m:t>
              </m:r>
            </m:num>
            <m:den>
              <m:r>
                <w:rPr>
                  <w:rFonts w:ascii="Cambria Math" w:hAnsi="Cambria Math"/>
                  <w:sz w:val="22"/>
                </w:rPr>
                <m:t>∂v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∂o'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∂o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t-o'</m:t>
              </m:r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1-o'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o'</m:t>
              </m:r>
            </m:e>
          </m:d>
          <m:r>
            <w:rPr>
              <w:rFonts w:ascii="Cambria Math" w:hAnsi="Cambria Math"/>
              <w:sz w:val="22"/>
            </w:rPr>
            <m:t>*(y)</m:t>
          </m:r>
        </m:oMath>
      </m:oMathPara>
    </w:p>
    <w:p w14:paraId="6E30BCAF" w14:textId="77777777" w:rsidR="00E70237" w:rsidRPr="008A43AD" w:rsidRDefault="003C14BC" w:rsidP="005B4FAF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new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old</m:t>
              </m:r>
            </m:sub>
          </m:sSub>
          <m:r>
            <w:rPr>
              <w:rFonts w:ascii="Cambria Math" w:hAnsi="Cambria Math"/>
              <w:sz w:val="22"/>
            </w:rPr>
            <m:t>+η*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w</m:t>
          </m:r>
        </m:oMath>
      </m:oMathPara>
    </w:p>
    <w:p w14:paraId="5EC38194" w14:textId="77777777" w:rsidR="00E70237" w:rsidRPr="008A43AD" w:rsidRDefault="00E70237" w:rsidP="005B4FAF">
      <w:pPr>
        <w:spacing w:line="360" w:lineRule="auto"/>
        <w:ind w:left="1440"/>
        <w:jc w:val="both"/>
        <w:rPr>
          <w:sz w:val="22"/>
        </w:rPr>
      </w:pPr>
    </w:p>
    <w:p w14:paraId="0D4EFC49" w14:textId="6D3EBA93" w:rsidR="00E70237" w:rsidRPr="005C18E3" w:rsidRDefault="00E70237" w:rsidP="005B4FAF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w:bookmarkStart w:id="9" w:name="OLE_LINK17"/>
          <w:bookmarkStart w:id="10" w:name="OLE_LINK18"/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∂o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∂y</m:t>
              </m:r>
            </m:num>
            <m:den>
              <m:r>
                <w:rPr>
                  <w:rFonts w:ascii="Cambria Math" w:hAnsi="Cambria Math"/>
                  <w:sz w:val="22"/>
                </w:rPr>
                <m:t>∂w</m:t>
              </m:r>
            </m:den>
          </m:f>
          <w:bookmarkStart w:id="11" w:name="OLE_LINK19"/>
          <w:bookmarkStart w:id="12" w:name="OLE_LINK20"/>
          <w:bookmarkEnd w:id="9"/>
          <w:bookmarkEnd w:id="10"/>
          <m:r>
            <w:rPr>
              <w:rFonts w:ascii="Cambria Math" w:hAnsi="Cambria Math"/>
              <w:sz w:val="22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1-o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old</m:t>
              </m:r>
            </m:sub>
          </m:sSub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w:bookmarkEnd w:id="11"/>
          <w:bookmarkEnd w:id="12"/>
          <m:r>
            <w:rPr>
              <w:rFonts w:ascii="Cambria Math" w:hAnsi="Cambria Math"/>
              <w:sz w:val="22"/>
            </w:rPr>
            <m:t>*(x)</m:t>
          </m:r>
        </m:oMath>
      </m:oMathPara>
    </w:p>
    <w:p w14:paraId="2A31371D" w14:textId="77777777" w:rsidR="00E70237" w:rsidRPr="005C18E3" w:rsidRDefault="003C14BC" w:rsidP="005B4FAF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new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old</m:t>
              </m:r>
            </m:sub>
          </m:sSub>
          <m:r>
            <w:rPr>
              <w:rFonts w:ascii="Cambria Math" w:hAnsi="Cambria Math"/>
              <w:sz w:val="22"/>
            </w:rPr>
            <m:t>+η*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v</m:t>
          </m:r>
        </m:oMath>
      </m:oMathPara>
    </w:p>
    <w:p w14:paraId="3D1C2F06" w14:textId="77777777" w:rsidR="00E70237" w:rsidRDefault="00E70237" w:rsidP="005B4FAF">
      <w:pPr>
        <w:spacing w:line="360" w:lineRule="auto"/>
        <w:ind w:left="1440"/>
        <w:jc w:val="both"/>
      </w:pPr>
    </w:p>
    <w:p w14:paraId="7D44CAB3" w14:textId="77777777" w:rsidR="00E70237" w:rsidRPr="005C18E3" w:rsidRDefault="00E70237" w:rsidP="005B4FAF">
      <w:pPr>
        <w:pStyle w:val="ListParagraph"/>
        <w:numPr>
          <w:ilvl w:val="0"/>
          <w:numId w:val="19"/>
        </w:numPr>
        <w:spacing w:line="360" w:lineRule="auto"/>
        <w:ind w:left="1440"/>
        <w:jc w:val="both"/>
      </w:pPr>
      <w:r w:rsidRPr="005C18E3">
        <w:t>Bias update</w:t>
      </w:r>
    </w:p>
    <w:p w14:paraId="532126D8" w14:textId="6F277C50" w:rsidR="00E70237" w:rsidRPr="005C18E3" w:rsidRDefault="00E70237" w:rsidP="005B4FAF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w:bookmarkStart w:id="13" w:name="OLE_LINK15"/>
          <w:bookmarkStart w:id="14" w:name="OLE_LINK16"/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∂o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den>
          </m:f>
          <w:bookmarkEnd w:id="13"/>
          <w:bookmarkEnd w:id="14"/>
          <m:r>
            <w:rPr>
              <w:rFonts w:ascii="Cambria Math" w:hAnsi="Cambria Math"/>
              <w:sz w:val="22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</m:oMath>
      </m:oMathPara>
    </w:p>
    <w:p w14:paraId="39DC0303" w14:textId="77777777" w:rsidR="00E70237" w:rsidRPr="008A43AD" w:rsidRDefault="003C14BC" w:rsidP="005B4FAF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1new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1old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+η*Δ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14:paraId="486C5C10" w14:textId="77777777" w:rsidR="00E70237" w:rsidRPr="005C18E3" w:rsidRDefault="00E70237" w:rsidP="005B4FAF">
      <w:pPr>
        <w:spacing w:line="360" w:lineRule="auto"/>
        <w:ind w:left="1440"/>
        <w:jc w:val="both"/>
        <w:rPr>
          <w:sz w:val="22"/>
        </w:rPr>
      </w:pPr>
    </w:p>
    <w:p w14:paraId="0014A0B7" w14:textId="13DB611C" w:rsidR="00E70237" w:rsidRPr="005C18E3" w:rsidRDefault="00E70237" w:rsidP="005B4FAF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∂o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∂y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==-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old</m:t>
              </m:r>
            </m:sub>
          </m:sSub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</m:oMath>
      </m:oMathPara>
    </w:p>
    <w:p w14:paraId="32664A39" w14:textId="77777777" w:rsidR="00E70237" w:rsidRPr="00AE68B4" w:rsidRDefault="003C14BC" w:rsidP="005B4FAF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2new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2old</m:t>
              </m:r>
            </m:sub>
          </m:sSub>
          <m:r>
            <w:rPr>
              <w:rFonts w:ascii="Cambria Math" w:hAnsi="Cambria Math"/>
              <w:sz w:val="22"/>
            </w:rPr>
            <m:t>+η*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193A39F6" w14:textId="77777777" w:rsidR="00E70237" w:rsidRDefault="00E70237" w:rsidP="00E70237">
      <w:pPr>
        <w:spacing w:line="360" w:lineRule="auto"/>
        <w:ind w:left="1080"/>
        <w:jc w:val="both"/>
        <w:rPr>
          <w:sz w:val="22"/>
        </w:rPr>
      </w:pPr>
      <w:r>
        <w:rPr>
          <w:sz w:val="22"/>
        </w:rPr>
        <w:tab/>
      </w:r>
    </w:p>
    <w:p w14:paraId="69CE5DE5" w14:textId="77777777" w:rsidR="00E70237" w:rsidRPr="005C18E3" w:rsidRDefault="00E70237" w:rsidP="000A7796">
      <w:pPr>
        <w:spacing w:line="360" w:lineRule="auto"/>
        <w:ind w:left="1080"/>
        <w:jc w:val="both"/>
        <w:rPr>
          <w:sz w:val="22"/>
        </w:rPr>
      </w:pPr>
      <w:r>
        <w:rPr>
          <w:sz w:val="22"/>
        </w:rPr>
        <w:t>* In TensorFlow, use an optimizer instead of updating the weights and biases manually.</w:t>
      </w:r>
    </w:p>
    <w:p w14:paraId="2CF4F7A1" w14:textId="00A4F7B5" w:rsidR="00E70237" w:rsidRDefault="00E70237" w:rsidP="00E70237">
      <w:pPr>
        <w:spacing w:line="360" w:lineRule="auto"/>
        <w:ind w:left="1080"/>
        <w:jc w:val="both"/>
      </w:pPr>
    </w:p>
    <w:p w14:paraId="53BF8AC8" w14:textId="77777777" w:rsidR="00B22295" w:rsidRDefault="00B22295" w:rsidP="00E70237">
      <w:pPr>
        <w:spacing w:line="360" w:lineRule="auto"/>
        <w:ind w:left="1080"/>
        <w:jc w:val="both"/>
      </w:pPr>
    </w:p>
    <w:p w14:paraId="4CCCA25F" w14:textId="77777777" w:rsidR="00E70237" w:rsidRPr="00D00863" w:rsidRDefault="00E70237" w:rsidP="000A7796">
      <w:pPr>
        <w:spacing w:line="360" w:lineRule="auto"/>
        <w:ind w:left="720"/>
        <w:jc w:val="both"/>
        <w:rPr>
          <w:b/>
        </w:rPr>
      </w:pPr>
      <w:bookmarkStart w:id="15" w:name="OLE_LINK39"/>
      <w:bookmarkStart w:id="16" w:name="OLE_LINK40"/>
      <w:r w:rsidRPr="00D00863">
        <w:rPr>
          <w:b/>
        </w:rPr>
        <w:t>Reference</w:t>
      </w:r>
    </w:p>
    <w:p w14:paraId="5484FD6D" w14:textId="77777777" w:rsidR="00DE0867" w:rsidRDefault="00E70237" w:rsidP="00774E9A">
      <w:pPr>
        <w:pStyle w:val="ListParagraph"/>
        <w:numPr>
          <w:ilvl w:val="0"/>
          <w:numId w:val="18"/>
        </w:numPr>
        <w:spacing w:line="360" w:lineRule="auto"/>
        <w:ind w:left="1080"/>
      </w:pPr>
      <w:r w:rsidRPr="00D00863">
        <w:t xml:space="preserve">The dataset is obtained from </w:t>
      </w:r>
      <w:r w:rsidR="00F746D7">
        <w:t>Time Series Weebly</w:t>
      </w:r>
    </w:p>
    <w:p w14:paraId="12EFB979" w14:textId="13C78BBA" w:rsidR="00D81F38" w:rsidRPr="00D00863" w:rsidRDefault="00E70237" w:rsidP="00DE0867">
      <w:pPr>
        <w:pStyle w:val="ListParagraph"/>
        <w:spacing w:line="360" w:lineRule="auto"/>
        <w:ind w:left="1080"/>
      </w:pPr>
      <w:r w:rsidRPr="00D00863">
        <w:t>(</w:t>
      </w:r>
      <w:r w:rsidR="00DE0867" w:rsidRPr="00DE0867">
        <w:rPr>
          <w:rStyle w:val="Hyperlink"/>
        </w:rPr>
        <w:t>https://timeseries.weebly.com/uploads/2/1/0/8/21086414/_births_and_deaths.csv</w:t>
      </w:r>
      <w:r w:rsidR="00FA7628">
        <w:t>)</w:t>
      </w:r>
    </w:p>
    <w:bookmarkEnd w:id="15"/>
    <w:bookmarkEnd w:id="16"/>
    <w:p w14:paraId="239C4A2E" w14:textId="77777777" w:rsidR="00B24C18" w:rsidRPr="00B24C18" w:rsidRDefault="00B24C18" w:rsidP="00E70237">
      <w:pPr>
        <w:pStyle w:val="ListParagraph"/>
        <w:spacing w:line="360" w:lineRule="auto"/>
        <w:ind w:left="1080"/>
        <w:jc w:val="both"/>
      </w:pPr>
    </w:p>
    <w:p w14:paraId="5F0C0A5A" w14:textId="4E82B069" w:rsidR="004C7ACD" w:rsidRPr="004C7ACD" w:rsidRDefault="004C7ACD" w:rsidP="00E70237">
      <w:pPr>
        <w:pStyle w:val="ListParagraph"/>
        <w:spacing w:line="360" w:lineRule="auto"/>
        <w:ind w:left="1080"/>
        <w:jc w:val="both"/>
      </w:pPr>
    </w:p>
    <w:sectPr w:rsidR="004C7ACD" w:rsidRPr="004C7ACD" w:rsidSect="00DF21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C212D" w14:textId="77777777" w:rsidR="00112641" w:rsidRDefault="00112641" w:rsidP="00273E4A">
      <w:r>
        <w:separator/>
      </w:r>
    </w:p>
  </w:endnote>
  <w:endnote w:type="continuationSeparator" w:id="0">
    <w:p w14:paraId="353AD34C" w14:textId="77777777" w:rsidR="00112641" w:rsidRDefault="0011264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12E5C" w14:textId="77777777" w:rsidR="003C14BC" w:rsidRDefault="003C1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32291" w14:textId="77777777" w:rsidR="00E70237" w:rsidRDefault="00E70237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A230D75" wp14:editId="7DC7FFB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988097A" w14:textId="77777777" w:rsidR="00E70237" w:rsidRPr="00E90552" w:rsidRDefault="00E70237" w:rsidP="003F71D2">
    <w:pPr>
      <w:tabs>
        <w:tab w:val="left" w:pos="1080"/>
      </w:tabs>
      <w:rPr>
        <w:sz w:val="22"/>
        <w:szCs w:val="22"/>
        <w:lang w:val="id-ID"/>
      </w:rPr>
    </w:pPr>
    <w:r w:rsidRPr="00E90552">
      <w:rPr>
        <w:sz w:val="22"/>
        <w:szCs w:val="22"/>
      </w:rPr>
      <w:t>Page</w:t>
    </w:r>
    <w:r w:rsidRPr="00E9055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E90552">
          <w:rPr>
            <w:sz w:val="22"/>
            <w:szCs w:val="22"/>
            <w:lang w:val="id-ID"/>
          </w:rPr>
          <w:fldChar w:fldCharType="begin"/>
        </w:r>
        <w:r w:rsidRPr="00E90552">
          <w:rPr>
            <w:sz w:val="22"/>
            <w:szCs w:val="22"/>
            <w:lang w:val="id-ID"/>
          </w:rPr>
          <w:instrText xml:space="preserve"> PAGE </w:instrText>
        </w:r>
        <w:r w:rsidRPr="00E90552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E90552">
          <w:rPr>
            <w:sz w:val="22"/>
            <w:szCs w:val="22"/>
            <w:lang w:val="id-ID"/>
          </w:rPr>
          <w:fldChar w:fldCharType="end"/>
        </w:r>
        <w:r w:rsidRPr="00E90552">
          <w:rPr>
            <w:sz w:val="22"/>
            <w:szCs w:val="22"/>
            <w:lang w:val="id-ID"/>
          </w:rPr>
          <w:t xml:space="preserve"> of </w:t>
        </w:r>
        <w:r w:rsidRPr="00E90552">
          <w:rPr>
            <w:sz w:val="22"/>
            <w:szCs w:val="22"/>
            <w:lang w:val="id-ID"/>
          </w:rPr>
          <w:fldChar w:fldCharType="begin"/>
        </w:r>
        <w:r w:rsidRPr="00E90552">
          <w:rPr>
            <w:sz w:val="22"/>
            <w:szCs w:val="22"/>
            <w:lang w:val="id-ID"/>
          </w:rPr>
          <w:instrText xml:space="preserve"> NUMPAGES  </w:instrText>
        </w:r>
        <w:r w:rsidRPr="00E90552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E90552">
          <w:rPr>
            <w:sz w:val="22"/>
            <w:szCs w:val="22"/>
            <w:lang w:val="id-ID"/>
          </w:rPr>
          <w:fldChar w:fldCharType="end"/>
        </w:r>
      </w:sdtContent>
    </w:sdt>
  </w:p>
  <w:p w14:paraId="42E04C56" w14:textId="77777777" w:rsidR="00E70237" w:rsidRPr="0093677F" w:rsidRDefault="00E70237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CD813" w14:textId="77777777" w:rsidR="00E70237" w:rsidRDefault="00E70237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CA9205C" wp14:editId="7F4B5B62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5ABA0174" w14:textId="77777777" w:rsidR="00E70237" w:rsidRPr="005F794B" w:rsidRDefault="00E70237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2CD6B3F5" w14:textId="77777777" w:rsidR="00E70237" w:rsidRPr="005F794B" w:rsidRDefault="00E70237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3C2784C" w14:textId="77777777" w:rsidR="00E70237" w:rsidRDefault="00E70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56DCE" w14:textId="77777777" w:rsidR="00112641" w:rsidRDefault="00112641" w:rsidP="00273E4A">
      <w:r>
        <w:separator/>
      </w:r>
    </w:p>
  </w:footnote>
  <w:footnote w:type="continuationSeparator" w:id="0">
    <w:p w14:paraId="15C29107" w14:textId="77777777" w:rsidR="00112641" w:rsidRDefault="0011264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BF7A2" w14:textId="77777777" w:rsidR="003C14BC" w:rsidRDefault="003C1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E70237" w14:paraId="3530A5D7" w14:textId="77777777" w:rsidTr="005D0782">
      <w:tc>
        <w:tcPr>
          <w:tcW w:w="5220" w:type="dxa"/>
        </w:tcPr>
        <w:p w14:paraId="6D93A963" w14:textId="5D360256" w:rsidR="00E70237" w:rsidRPr="00E90552" w:rsidRDefault="009E592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  <w:lang w:val="en-ID"/>
            </w:rPr>
            <w:t>220221</w:t>
          </w:r>
        </w:p>
      </w:tc>
      <w:tc>
        <w:tcPr>
          <w:tcW w:w="5220" w:type="dxa"/>
        </w:tcPr>
        <w:p w14:paraId="54D61D58" w14:textId="77777777" w:rsidR="00E70237" w:rsidRDefault="00E70237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6570006" w14:textId="77777777" w:rsidR="00E70237" w:rsidRDefault="00E70237" w:rsidP="005D0782">
    <w:pPr>
      <w:pStyle w:val="Header"/>
      <w:tabs>
        <w:tab w:val="clear" w:pos="9360"/>
      </w:tabs>
    </w:pPr>
    <w:r>
      <w:tab/>
    </w:r>
  </w:p>
  <w:p w14:paraId="72A8B4A0" w14:textId="77777777" w:rsidR="00E70237" w:rsidRDefault="00E702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DBC36" w14:textId="77777777" w:rsidR="00E70237" w:rsidRDefault="00E70237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62059"/>
    <w:multiLevelType w:val="hybridMultilevel"/>
    <w:tmpl w:val="9A1A77EA"/>
    <w:lvl w:ilvl="0" w:tplc="DA86C1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D37FB0"/>
    <w:multiLevelType w:val="hybridMultilevel"/>
    <w:tmpl w:val="78C8F718"/>
    <w:lvl w:ilvl="0" w:tplc="9F260E9A">
      <w:numFmt w:val="bullet"/>
      <w:lvlText w:val="-"/>
      <w:lvlJc w:val="left"/>
      <w:pPr>
        <w:ind w:left="720" w:hanging="360"/>
      </w:pPr>
      <w:rPr>
        <w:rFonts w:ascii="Consolas" w:eastAsia="MS Mincho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D474C"/>
    <w:multiLevelType w:val="hybridMultilevel"/>
    <w:tmpl w:val="C98C9C80"/>
    <w:lvl w:ilvl="0" w:tplc="8424B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717FEF"/>
    <w:multiLevelType w:val="hybridMultilevel"/>
    <w:tmpl w:val="A71AFDD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1533E21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43C34"/>
    <w:multiLevelType w:val="hybridMultilevel"/>
    <w:tmpl w:val="7366751C"/>
    <w:lvl w:ilvl="0" w:tplc="A4D069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241391"/>
    <w:multiLevelType w:val="hybridMultilevel"/>
    <w:tmpl w:val="677435D4"/>
    <w:lvl w:ilvl="0" w:tplc="7B443CD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51F49"/>
    <w:multiLevelType w:val="hybridMultilevel"/>
    <w:tmpl w:val="CC60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9472B5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B955F6"/>
    <w:multiLevelType w:val="hybridMultilevel"/>
    <w:tmpl w:val="D068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1691D"/>
    <w:multiLevelType w:val="hybridMultilevel"/>
    <w:tmpl w:val="103E9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B00470"/>
    <w:multiLevelType w:val="hybridMultilevel"/>
    <w:tmpl w:val="191E191C"/>
    <w:lvl w:ilvl="0" w:tplc="C610C70A">
      <w:start w:val="1"/>
      <w:numFmt w:val="decimal"/>
      <w:lvlText w:val="%1."/>
      <w:lvlJc w:val="left"/>
      <w:pPr>
        <w:ind w:left="169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7"/>
  </w:num>
  <w:num w:numId="5">
    <w:abstractNumId w:val="17"/>
  </w:num>
  <w:num w:numId="6">
    <w:abstractNumId w:val="14"/>
  </w:num>
  <w:num w:numId="7">
    <w:abstractNumId w:val="18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4"/>
  </w:num>
  <w:num w:numId="14">
    <w:abstractNumId w:val="10"/>
  </w:num>
  <w:num w:numId="15">
    <w:abstractNumId w:val="2"/>
  </w:num>
  <w:num w:numId="16">
    <w:abstractNumId w:val="16"/>
  </w:num>
  <w:num w:numId="17">
    <w:abstractNumId w:val="21"/>
  </w:num>
  <w:num w:numId="18">
    <w:abstractNumId w:val="11"/>
  </w:num>
  <w:num w:numId="19">
    <w:abstractNumId w:val="8"/>
  </w:num>
  <w:num w:numId="20">
    <w:abstractNumId w:val="12"/>
  </w:num>
  <w:num w:numId="21">
    <w:abstractNumId w:val="20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7614"/>
    <w:rsid w:val="00012727"/>
    <w:rsid w:val="00020F10"/>
    <w:rsid w:val="0002222D"/>
    <w:rsid w:val="00022A38"/>
    <w:rsid w:val="00031ADA"/>
    <w:rsid w:val="0003670A"/>
    <w:rsid w:val="00041767"/>
    <w:rsid w:val="00043BA0"/>
    <w:rsid w:val="00051154"/>
    <w:rsid w:val="000512B6"/>
    <w:rsid w:val="00051744"/>
    <w:rsid w:val="00063541"/>
    <w:rsid w:val="0007004F"/>
    <w:rsid w:val="00072DE7"/>
    <w:rsid w:val="000732DF"/>
    <w:rsid w:val="000814CA"/>
    <w:rsid w:val="000818A1"/>
    <w:rsid w:val="00090150"/>
    <w:rsid w:val="00091232"/>
    <w:rsid w:val="00095E56"/>
    <w:rsid w:val="000960C9"/>
    <w:rsid w:val="000A0C90"/>
    <w:rsid w:val="000A1946"/>
    <w:rsid w:val="000A1980"/>
    <w:rsid w:val="000A23D8"/>
    <w:rsid w:val="000A3F41"/>
    <w:rsid w:val="000A5C53"/>
    <w:rsid w:val="000A7796"/>
    <w:rsid w:val="000A7ED6"/>
    <w:rsid w:val="000B69D0"/>
    <w:rsid w:val="000C1E1C"/>
    <w:rsid w:val="000C3015"/>
    <w:rsid w:val="000F057A"/>
    <w:rsid w:val="000F1EBF"/>
    <w:rsid w:val="000F3EB6"/>
    <w:rsid w:val="000F7CFC"/>
    <w:rsid w:val="000F7FC6"/>
    <w:rsid w:val="001005B5"/>
    <w:rsid w:val="00101CD9"/>
    <w:rsid w:val="0010339D"/>
    <w:rsid w:val="0010437B"/>
    <w:rsid w:val="00105E60"/>
    <w:rsid w:val="00112641"/>
    <w:rsid w:val="001128D4"/>
    <w:rsid w:val="00116FC3"/>
    <w:rsid w:val="0011711D"/>
    <w:rsid w:val="0012166B"/>
    <w:rsid w:val="00122BC2"/>
    <w:rsid w:val="00123B01"/>
    <w:rsid w:val="00123F18"/>
    <w:rsid w:val="00126822"/>
    <w:rsid w:val="00126E9A"/>
    <w:rsid w:val="00131DAA"/>
    <w:rsid w:val="00136B56"/>
    <w:rsid w:val="00145C2E"/>
    <w:rsid w:val="00150E94"/>
    <w:rsid w:val="001513B4"/>
    <w:rsid w:val="00151847"/>
    <w:rsid w:val="0015698F"/>
    <w:rsid w:val="00165CBD"/>
    <w:rsid w:val="00167B63"/>
    <w:rsid w:val="001710AC"/>
    <w:rsid w:val="00176DA4"/>
    <w:rsid w:val="00183F26"/>
    <w:rsid w:val="001955A6"/>
    <w:rsid w:val="0019585D"/>
    <w:rsid w:val="001A26F9"/>
    <w:rsid w:val="001A300E"/>
    <w:rsid w:val="001A30FE"/>
    <w:rsid w:val="001B0DE7"/>
    <w:rsid w:val="001B2E8B"/>
    <w:rsid w:val="001B3A2E"/>
    <w:rsid w:val="001B3D80"/>
    <w:rsid w:val="001C6470"/>
    <w:rsid w:val="001D4810"/>
    <w:rsid w:val="001D521F"/>
    <w:rsid w:val="001D7979"/>
    <w:rsid w:val="001E4042"/>
    <w:rsid w:val="001E637E"/>
    <w:rsid w:val="001E7ABE"/>
    <w:rsid w:val="001F64B6"/>
    <w:rsid w:val="00203EE6"/>
    <w:rsid w:val="002054CC"/>
    <w:rsid w:val="00215306"/>
    <w:rsid w:val="00222F28"/>
    <w:rsid w:val="00224780"/>
    <w:rsid w:val="002261DF"/>
    <w:rsid w:val="0023322D"/>
    <w:rsid w:val="00235C36"/>
    <w:rsid w:val="002376FA"/>
    <w:rsid w:val="00240490"/>
    <w:rsid w:val="00244DEC"/>
    <w:rsid w:val="00252F1E"/>
    <w:rsid w:val="0025577C"/>
    <w:rsid w:val="0026158E"/>
    <w:rsid w:val="00262125"/>
    <w:rsid w:val="00272D5C"/>
    <w:rsid w:val="00273E4A"/>
    <w:rsid w:val="00280205"/>
    <w:rsid w:val="0028041D"/>
    <w:rsid w:val="00281799"/>
    <w:rsid w:val="002841B3"/>
    <w:rsid w:val="002867EC"/>
    <w:rsid w:val="002956DC"/>
    <w:rsid w:val="00296DA6"/>
    <w:rsid w:val="002A07C0"/>
    <w:rsid w:val="002A138B"/>
    <w:rsid w:val="002A66E0"/>
    <w:rsid w:val="002A7C91"/>
    <w:rsid w:val="002B00F2"/>
    <w:rsid w:val="002B40A6"/>
    <w:rsid w:val="002B7CDD"/>
    <w:rsid w:val="002C3AC5"/>
    <w:rsid w:val="002C739B"/>
    <w:rsid w:val="002C7FC0"/>
    <w:rsid w:val="002D1472"/>
    <w:rsid w:val="002D3DEB"/>
    <w:rsid w:val="002D7F31"/>
    <w:rsid w:val="002E2474"/>
    <w:rsid w:val="002E3324"/>
    <w:rsid w:val="002E54C6"/>
    <w:rsid w:val="002F401C"/>
    <w:rsid w:val="003002A2"/>
    <w:rsid w:val="00304FCC"/>
    <w:rsid w:val="00305136"/>
    <w:rsid w:val="003054E4"/>
    <w:rsid w:val="003160A3"/>
    <w:rsid w:val="00320C87"/>
    <w:rsid w:val="00321362"/>
    <w:rsid w:val="00323347"/>
    <w:rsid w:val="003432E6"/>
    <w:rsid w:val="003439D3"/>
    <w:rsid w:val="003539FB"/>
    <w:rsid w:val="003633DA"/>
    <w:rsid w:val="00363CF5"/>
    <w:rsid w:val="0036420F"/>
    <w:rsid w:val="0036669F"/>
    <w:rsid w:val="00366844"/>
    <w:rsid w:val="0037553B"/>
    <w:rsid w:val="0038376D"/>
    <w:rsid w:val="00384C7B"/>
    <w:rsid w:val="00387770"/>
    <w:rsid w:val="00387D06"/>
    <w:rsid w:val="0039475D"/>
    <w:rsid w:val="00394DC7"/>
    <w:rsid w:val="0039783E"/>
    <w:rsid w:val="003A1788"/>
    <w:rsid w:val="003A6504"/>
    <w:rsid w:val="003B1D05"/>
    <w:rsid w:val="003B27CC"/>
    <w:rsid w:val="003B5F77"/>
    <w:rsid w:val="003C0A29"/>
    <w:rsid w:val="003C14BC"/>
    <w:rsid w:val="003C1CE6"/>
    <w:rsid w:val="003D32B9"/>
    <w:rsid w:val="003D7084"/>
    <w:rsid w:val="003D77E3"/>
    <w:rsid w:val="003D7F36"/>
    <w:rsid w:val="003F5FE4"/>
    <w:rsid w:val="003F71D2"/>
    <w:rsid w:val="004074A1"/>
    <w:rsid w:val="00407760"/>
    <w:rsid w:val="004161AE"/>
    <w:rsid w:val="00420AFF"/>
    <w:rsid w:val="00422134"/>
    <w:rsid w:val="00430F26"/>
    <w:rsid w:val="00432B68"/>
    <w:rsid w:val="00434FFC"/>
    <w:rsid w:val="00446550"/>
    <w:rsid w:val="00446D31"/>
    <w:rsid w:val="00447906"/>
    <w:rsid w:val="0045325D"/>
    <w:rsid w:val="004564E4"/>
    <w:rsid w:val="00460A33"/>
    <w:rsid w:val="0046215E"/>
    <w:rsid w:val="004633AF"/>
    <w:rsid w:val="0046440B"/>
    <w:rsid w:val="00464F9C"/>
    <w:rsid w:val="00470964"/>
    <w:rsid w:val="004716A8"/>
    <w:rsid w:val="00472B43"/>
    <w:rsid w:val="00475CF4"/>
    <w:rsid w:val="004854A3"/>
    <w:rsid w:val="00486FD4"/>
    <w:rsid w:val="00494E4C"/>
    <w:rsid w:val="004A6F1F"/>
    <w:rsid w:val="004B47B5"/>
    <w:rsid w:val="004B5670"/>
    <w:rsid w:val="004B6847"/>
    <w:rsid w:val="004B6AFE"/>
    <w:rsid w:val="004C0F0C"/>
    <w:rsid w:val="004C63DA"/>
    <w:rsid w:val="004C7ACD"/>
    <w:rsid w:val="004D176C"/>
    <w:rsid w:val="004D3124"/>
    <w:rsid w:val="004E25F8"/>
    <w:rsid w:val="004E279E"/>
    <w:rsid w:val="004E3B49"/>
    <w:rsid w:val="004E7352"/>
    <w:rsid w:val="00507280"/>
    <w:rsid w:val="00512A6F"/>
    <w:rsid w:val="00520E03"/>
    <w:rsid w:val="00521A4D"/>
    <w:rsid w:val="00521FDE"/>
    <w:rsid w:val="00523101"/>
    <w:rsid w:val="005245EC"/>
    <w:rsid w:val="00530C5C"/>
    <w:rsid w:val="005314B7"/>
    <w:rsid w:val="00535DA7"/>
    <w:rsid w:val="005447D7"/>
    <w:rsid w:val="00553659"/>
    <w:rsid w:val="0055410B"/>
    <w:rsid w:val="0055431F"/>
    <w:rsid w:val="00556E41"/>
    <w:rsid w:val="0056687F"/>
    <w:rsid w:val="005717E4"/>
    <w:rsid w:val="00571B72"/>
    <w:rsid w:val="00582417"/>
    <w:rsid w:val="00582E4C"/>
    <w:rsid w:val="0059159B"/>
    <w:rsid w:val="00595C2F"/>
    <w:rsid w:val="005A072D"/>
    <w:rsid w:val="005A1183"/>
    <w:rsid w:val="005A2780"/>
    <w:rsid w:val="005A32DD"/>
    <w:rsid w:val="005B07D4"/>
    <w:rsid w:val="005B3392"/>
    <w:rsid w:val="005B4FAF"/>
    <w:rsid w:val="005B66A9"/>
    <w:rsid w:val="005C03BE"/>
    <w:rsid w:val="005C156C"/>
    <w:rsid w:val="005C19B6"/>
    <w:rsid w:val="005D0782"/>
    <w:rsid w:val="005E0496"/>
    <w:rsid w:val="005E2D3B"/>
    <w:rsid w:val="005E3286"/>
    <w:rsid w:val="005E6D6F"/>
    <w:rsid w:val="005F47E6"/>
    <w:rsid w:val="005F794B"/>
    <w:rsid w:val="0060201C"/>
    <w:rsid w:val="0060486C"/>
    <w:rsid w:val="00617166"/>
    <w:rsid w:val="0063174D"/>
    <w:rsid w:val="00631CD2"/>
    <w:rsid w:val="00635CF3"/>
    <w:rsid w:val="00635EE5"/>
    <w:rsid w:val="00641E31"/>
    <w:rsid w:val="00643F75"/>
    <w:rsid w:val="00656814"/>
    <w:rsid w:val="00662FB0"/>
    <w:rsid w:val="00664137"/>
    <w:rsid w:val="00664246"/>
    <w:rsid w:val="00665EC1"/>
    <w:rsid w:val="0067443D"/>
    <w:rsid w:val="00681FAC"/>
    <w:rsid w:val="00687D1E"/>
    <w:rsid w:val="00692057"/>
    <w:rsid w:val="006976FD"/>
    <w:rsid w:val="006A0DBB"/>
    <w:rsid w:val="006B1F0A"/>
    <w:rsid w:val="006B47A2"/>
    <w:rsid w:val="006B7A92"/>
    <w:rsid w:val="006C0387"/>
    <w:rsid w:val="006C2205"/>
    <w:rsid w:val="006D26EF"/>
    <w:rsid w:val="006D36BC"/>
    <w:rsid w:val="006E220E"/>
    <w:rsid w:val="006E2EF0"/>
    <w:rsid w:val="006E4684"/>
    <w:rsid w:val="006E50EF"/>
    <w:rsid w:val="006F260D"/>
    <w:rsid w:val="006F4D80"/>
    <w:rsid w:val="0070051E"/>
    <w:rsid w:val="00701ECA"/>
    <w:rsid w:val="007061B7"/>
    <w:rsid w:val="00720962"/>
    <w:rsid w:val="0072245D"/>
    <w:rsid w:val="00735D7E"/>
    <w:rsid w:val="00736363"/>
    <w:rsid w:val="00737595"/>
    <w:rsid w:val="00766B13"/>
    <w:rsid w:val="007717C0"/>
    <w:rsid w:val="00773860"/>
    <w:rsid w:val="00774E9A"/>
    <w:rsid w:val="007754D0"/>
    <w:rsid w:val="00787247"/>
    <w:rsid w:val="00787E93"/>
    <w:rsid w:val="00794862"/>
    <w:rsid w:val="007A6C80"/>
    <w:rsid w:val="007B2EBA"/>
    <w:rsid w:val="007B5A6A"/>
    <w:rsid w:val="007B7050"/>
    <w:rsid w:val="007B7C6F"/>
    <w:rsid w:val="007C1C37"/>
    <w:rsid w:val="007D126D"/>
    <w:rsid w:val="007E0858"/>
    <w:rsid w:val="007E0EE7"/>
    <w:rsid w:val="007E6DA5"/>
    <w:rsid w:val="007F745D"/>
    <w:rsid w:val="00810737"/>
    <w:rsid w:val="00811C48"/>
    <w:rsid w:val="00815B2F"/>
    <w:rsid w:val="00815DB3"/>
    <w:rsid w:val="00817BFF"/>
    <w:rsid w:val="008224A2"/>
    <w:rsid w:val="0083459F"/>
    <w:rsid w:val="0083495D"/>
    <w:rsid w:val="00835269"/>
    <w:rsid w:val="0083780E"/>
    <w:rsid w:val="00843DF3"/>
    <w:rsid w:val="008659E2"/>
    <w:rsid w:val="00866ED2"/>
    <w:rsid w:val="008674E6"/>
    <w:rsid w:val="00876001"/>
    <w:rsid w:val="00876A58"/>
    <w:rsid w:val="008809B3"/>
    <w:rsid w:val="008939EF"/>
    <w:rsid w:val="00894072"/>
    <w:rsid w:val="00895549"/>
    <w:rsid w:val="00895B8D"/>
    <w:rsid w:val="008B212E"/>
    <w:rsid w:val="008B7541"/>
    <w:rsid w:val="008C1263"/>
    <w:rsid w:val="008C1A4A"/>
    <w:rsid w:val="008C5868"/>
    <w:rsid w:val="008C7C58"/>
    <w:rsid w:val="008D1B94"/>
    <w:rsid w:val="008D411F"/>
    <w:rsid w:val="008E07F6"/>
    <w:rsid w:val="008E1376"/>
    <w:rsid w:val="008F1833"/>
    <w:rsid w:val="008F59B3"/>
    <w:rsid w:val="00900CA8"/>
    <w:rsid w:val="009010C1"/>
    <w:rsid w:val="009011E6"/>
    <w:rsid w:val="00901A30"/>
    <w:rsid w:val="0090372F"/>
    <w:rsid w:val="009059B6"/>
    <w:rsid w:val="009078A2"/>
    <w:rsid w:val="00910017"/>
    <w:rsid w:val="009249BB"/>
    <w:rsid w:val="0093234F"/>
    <w:rsid w:val="00932B6E"/>
    <w:rsid w:val="0093677F"/>
    <w:rsid w:val="00937B93"/>
    <w:rsid w:val="0094342E"/>
    <w:rsid w:val="00944ADA"/>
    <w:rsid w:val="00954B6C"/>
    <w:rsid w:val="009568C5"/>
    <w:rsid w:val="00961A2D"/>
    <w:rsid w:val="0097166F"/>
    <w:rsid w:val="0097243E"/>
    <w:rsid w:val="00973849"/>
    <w:rsid w:val="009832E4"/>
    <w:rsid w:val="00987B18"/>
    <w:rsid w:val="00996CD4"/>
    <w:rsid w:val="009A2464"/>
    <w:rsid w:val="009A3737"/>
    <w:rsid w:val="009B17A3"/>
    <w:rsid w:val="009B1823"/>
    <w:rsid w:val="009B5590"/>
    <w:rsid w:val="009C1A23"/>
    <w:rsid w:val="009C69CF"/>
    <w:rsid w:val="009C7801"/>
    <w:rsid w:val="009D2F15"/>
    <w:rsid w:val="009D5B2B"/>
    <w:rsid w:val="009D67BC"/>
    <w:rsid w:val="009E29D9"/>
    <w:rsid w:val="009E592B"/>
    <w:rsid w:val="009F31D5"/>
    <w:rsid w:val="009F6311"/>
    <w:rsid w:val="009F7551"/>
    <w:rsid w:val="00A03681"/>
    <w:rsid w:val="00A1473C"/>
    <w:rsid w:val="00A17AB4"/>
    <w:rsid w:val="00A2344F"/>
    <w:rsid w:val="00A24D2B"/>
    <w:rsid w:val="00A253A8"/>
    <w:rsid w:val="00A26599"/>
    <w:rsid w:val="00A32343"/>
    <w:rsid w:val="00A46082"/>
    <w:rsid w:val="00A46ADD"/>
    <w:rsid w:val="00A50AF3"/>
    <w:rsid w:val="00A50D67"/>
    <w:rsid w:val="00A52AB7"/>
    <w:rsid w:val="00A53D38"/>
    <w:rsid w:val="00A552D5"/>
    <w:rsid w:val="00A601F9"/>
    <w:rsid w:val="00A63A6F"/>
    <w:rsid w:val="00A65CCF"/>
    <w:rsid w:val="00A71328"/>
    <w:rsid w:val="00A76A86"/>
    <w:rsid w:val="00A839DB"/>
    <w:rsid w:val="00A91F42"/>
    <w:rsid w:val="00A933D3"/>
    <w:rsid w:val="00A9594B"/>
    <w:rsid w:val="00A95FED"/>
    <w:rsid w:val="00AA081B"/>
    <w:rsid w:val="00AA1407"/>
    <w:rsid w:val="00AA1D2E"/>
    <w:rsid w:val="00AA1D3D"/>
    <w:rsid w:val="00AA539B"/>
    <w:rsid w:val="00AA6A74"/>
    <w:rsid w:val="00AB0E0A"/>
    <w:rsid w:val="00AB1770"/>
    <w:rsid w:val="00AB42BB"/>
    <w:rsid w:val="00AC0C63"/>
    <w:rsid w:val="00AC5D98"/>
    <w:rsid w:val="00AC717A"/>
    <w:rsid w:val="00AD0B16"/>
    <w:rsid w:val="00AD1A4C"/>
    <w:rsid w:val="00AD2114"/>
    <w:rsid w:val="00AD2BEE"/>
    <w:rsid w:val="00AD7B46"/>
    <w:rsid w:val="00AD7CE6"/>
    <w:rsid w:val="00AE1AE9"/>
    <w:rsid w:val="00AE39D8"/>
    <w:rsid w:val="00AE548F"/>
    <w:rsid w:val="00AE661D"/>
    <w:rsid w:val="00AF2282"/>
    <w:rsid w:val="00AF264E"/>
    <w:rsid w:val="00AF338E"/>
    <w:rsid w:val="00AF4ABF"/>
    <w:rsid w:val="00B00DDC"/>
    <w:rsid w:val="00B00EF4"/>
    <w:rsid w:val="00B04C4C"/>
    <w:rsid w:val="00B04EF9"/>
    <w:rsid w:val="00B07C90"/>
    <w:rsid w:val="00B17AD5"/>
    <w:rsid w:val="00B212C7"/>
    <w:rsid w:val="00B22295"/>
    <w:rsid w:val="00B23BAC"/>
    <w:rsid w:val="00B244A1"/>
    <w:rsid w:val="00B24C18"/>
    <w:rsid w:val="00B25A20"/>
    <w:rsid w:val="00B35A64"/>
    <w:rsid w:val="00B440FB"/>
    <w:rsid w:val="00B4674F"/>
    <w:rsid w:val="00B475A5"/>
    <w:rsid w:val="00B517FB"/>
    <w:rsid w:val="00B54718"/>
    <w:rsid w:val="00B62A5C"/>
    <w:rsid w:val="00B630C7"/>
    <w:rsid w:val="00B67595"/>
    <w:rsid w:val="00B70325"/>
    <w:rsid w:val="00B7140C"/>
    <w:rsid w:val="00B73944"/>
    <w:rsid w:val="00B7572D"/>
    <w:rsid w:val="00B7606B"/>
    <w:rsid w:val="00B81979"/>
    <w:rsid w:val="00B83609"/>
    <w:rsid w:val="00B914BA"/>
    <w:rsid w:val="00B9256E"/>
    <w:rsid w:val="00B94003"/>
    <w:rsid w:val="00B948DA"/>
    <w:rsid w:val="00B9609E"/>
    <w:rsid w:val="00BB01F3"/>
    <w:rsid w:val="00BB398C"/>
    <w:rsid w:val="00BC6DE8"/>
    <w:rsid w:val="00BD6FD6"/>
    <w:rsid w:val="00BE0705"/>
    <w:rsid w:val="00BF2997"/>
    <w:rsid w:val="00BF7C45"/>
    <w:rsid w:val="00C05914"/>
    <w:rsid w:val="00C25F66"/>
    <w:rsid w:val="00C434B4"/>
    <w:rsid w:val="00C44051"/>
    <w:rsid w:val="00C44E06"/>
    <w:rsid w:val="00C47C66"/>
    <w:rsid w:val="00C525FC"/>
    <w:rsid w:val="00C5418C"/>
    <w:rsid w:val="00C56C03"/>
    <w:rsid w:val="00C57A8A"/>
    <w:rsid w:val="00C57FE8"/>
    <w:rsid w:val="00C6549A"/>
    <w:rsid w:val="00C667EF"/>
    <w:rsid w:val="00C8019A"/>
    <w:rsid w:val="00C8483C"/>
    <w:rsid w:val="00C915BF"/>
    <w:rsid w:val="00C947BE"/>
    <w:rsid w:val="00CA7E4D"/>
    <w:rsid w:val="00CB3B33"/>
    <w:rsid w:val="00CB49B4"/>
    <w:rsid w:val="00CB736B"/>
    <w:rsid w:val="00CD0D20"/>
    <w:rsid w:val="00CD46FE"/>
    <w:rsid w:val="00CD64BC"/>
    <w:rsid w:val="00CE7452"/>
    <w:rsid w:val="00CF11B0"/>
    <w:rsid w:val="00CF30AE"/>
    <w:rsid w:val="00CF51F5"/>
    <w:rsid w:val="00D02597"/>
    <w:rsid w:val="00D041A9"/>
    <w:rsid w:val="00D07196"/>
    <w:rsid w:val="00D110CC"/>
    <w:rsid w:val="00D16FA2"/>
    <w:rsid w:val="00D177CA"/>
    <w:rsid w:val="00D215BE"/>
    <w:rsid w:val="00D22C95"/>
    <w:rsid w:val="00D30822"/>
    <w:rsid w:val="00D33EC9"/>
    <w:rsid w:val="00D34106"/>
    <w:rsid w:val="00D3685C"/>
    <w:rsid w:val="00D37E0D"/>
    <w:rsid w:val="00D433FB"/>
    <w:rsid w:val="00D47C75"/>
    <w:rsid w:val="00D604E3"/>
    <w:rsid w:val="00D60A6D"/>
    <w:rsid w:val="00D67DFC"/>
    <w:rsid w:val="00D74363"/>
    <w:rsid w:val="00D74377"/>
    <w:rsid w:val="00D816CE"/>
    <w:rsid w:val="00D81F38"/>
    <w:rsid w:val="00D92225"/>
    <w:rsid w:val="00D93176"/>
    <w:rsid w:val="00D94696"/>
    <w:rsid w:val="00D95848"/>
    <w:rsid w:val="00DA2627"/>
    <w:rsid w:val="00DA4A85"/>
    <w:rsid w:val="00DB0A75"/>
    <w:rsid w:val="00DB0E70"/>
    <w:rsid w:val="00DB55D1"/>
    <w:rsid w:val="00DC02F3"/>
    <w:rsid w:val="00DC4B9D"/>
    <w:rsid w:val="00DC700A"/>
    <w:rsid w:val="00DD49EA"/>
    <w:rsid w:val="00DE04EB"/>
    <w:rsid w:val="00DE0867"/>
    <w:rsid w:val="00DE11FD"/>
    <w:rsid w:val="00DE2FA6"/>
    <w:rsid w:val="00DF1B0E"/>
    <w:rsid w:val="00DF2179"/>
    <w:rsid w:val="00DF224B"/>
    <w:rsid w:val="00DF718C"/>
    <w:rsid w:val="00E0375C"/>
    <w:rsid w:val="00E03DA9"/>
    <w:rsid w:val="00E047D9"/>
    <w:rsid w:val="00E079D9"/>
    <w:rsid w:val="00E1412C"/>
    <w:rsid w:val="00E149CD"/>
    <w:rsid w:val="00E208B1"/>
    <w:rsid w:val="00E2307B"/>
    <w:rsid w:val="00E255A6"/>
    <w:rsid w:val="00E335DA"/>
    <w:rsid w:val="00E36B77"/>
    <w:rsid w:val="00E36C7B"/>
    <w:rsid w:val="00E36EA8"/>
    <w:rsid w:val="00E42796"/>
    <w:rsid w:val="00E43FB5"/>
    <w:rsid w:val="00E45F9E"/>
    <w:rsid w:val="00E502A7"/>
    <w:rsid w:val="00E52153"/>
    <w:rsid w:val="00E523B3"/>
    <w:rsid w:val="00E642BF"/>
    <w:rsid w:val="00E660C4"/>
    <w:rsid w:val="00E70237"/>
    <w:rsid w:val="00E83F0C"/>
    <w:rsid w:val="00E86F25"/>
    <w:rsid w:val="00E90552"/>
    <w:rsid w:val="00E957CB"/>
    <w:rsid w:val="00E96D7F"/>
    <w:rsid w:val="00E97273"/>
    <w:rsid w:val="00EA31A8"/>
    <w:rsid w:val="00EA381E"/>
    <w:rsid w:val="00EA44AF"/>
    <w:rsid w:val="00EB231D"/>
    <w:rsid w:val="00EB5190"/>
    <w:rsid w:val="00EB5420"/>
    <w:rsid w:val="00EB7CD4"/>
    <w:rsid w:val="00EC79E9"/>
    <w:rsid w:val="00ED313F"/>
    <w:rsid w:val="00ED5890"/>
    <w:rsid w:val="00EE348B"/>
    <w:rsid w:val="00EE605E"/>
    <w:rsid w:val="00EF114F"/>
    <w:rsid w:val="00EF1174"/>
    <w:rsid w:val="00EF17AC"/>
    <w:rsid w:val="00EF5BF6"/>
    <w:rsid w:val="00F017C6"/>
    <w:rsid w:val="00F119A0"/>
    <w:rsid w:val="00F13B69"/>
    <w:rsid w:val="00F22291"/>
    <w:rsid w:val="00F22A92"/>
    <w:rsid w:val="00F2595B"/>
    <w:rsid w:val="00F26082"/>
    <w:rsid w:val="00F364BA"/>
    <w:rsid w:val="00F36E33"/>
    <w:rsid w:val="00F43531"/>
    <w:rsid w:val="00F45667"/>
    <w:rsid w:val="00F53807"/>
    <w:rsid w:val="00F544AC"/>
    <w:rsid w:val="00F63BAA"/>
    <w:rsid w:val="00F712CE"/>
    <w:rsid w:val="00F746D7"/>
    <w:rsid w:val="00F77EFB"/>
    <w:rsid w:val="00F80742"/>
    <w:rsid w:val="00F84F4F"/>
    <w:rsid w:val="00F8589F"/>
    <w:rsid w:val="00F955DA"/>
    <w:rsid w:val="00FA0AE7"/>
    <w:rsid w:val="00FA248E"/>
    <w:rsid w:val="00FA312E"/>
    <w:rsid w:val="00FA3901"/>
    <w:rsid w:val="00FA41A2"/>
    <w:rsid w:val="00FA7628"/>
    <w:rsid w:val="00FA79C9"/>
    <w:rsid w:val="00FB15AE"/>
    <w:rsid w:val="00FC245F"/>
    <w:rsid w:val="00FC2F0D"/>
    <w:rsid w:val="00FD5168"/>
    <w:rsid w:val="00FD7BE6"/>
    <w:rsid w:val="00FE1F06"/>
    <w:rsid w:val="00FE316D"/>
    <w:rsid w:val="00FE422C"/>
    <w:rsid w:val="00FE72AE"/>
    <w:rsid w:val="00FF11F5"/>
    <w:rsid w:val="00FF2DE6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25E439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237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24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B2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81144-F505-474A-AAB4-3DB2BD4A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1873</TotalTime>
  <Pages>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Hubert Michael Sanyoto</cp:lastModifiedBy>
  <cp:revision>350</cp:revision>
  <dcterms:created xsi:type="dcterms:W3CDTF">2017-10-20T05:51:00Z</dcterms:created>
  <dcterms:modified xsi:type="dcterms:W3CDTF">2021-03-04T09:03:00Z</dcterms:modified>
</cp:coreProperties>
</file>